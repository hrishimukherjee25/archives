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First table contains information about name and date. Second table contains homework schedule"/>
      </w:tblPr>
      <w:tblGrid>
        <w:gridCol w:w="6848"/>
        <w:gridCol w:w="6832"/>
      </w:tblGrid>
      <w:tr w:rsidR="00EC256D" w:rsidRPr="00EC256D" w14:paraId="52DDDA20" w14:textId="77777777" w:rsidTr="002F1CE7">
        <w:tc>
          <w:tcPr>
            <w:tcW w:w="6848" w:type="dxa"/>
            <w:tcMar>
              <w:bottom w:w="216" w:type="dxa"/>
            </w:tcMar>
          </w:tcPr>
          <w:p w14:paraId="737FED2D" w14:textId="4D1A3480" w:rsidR="00EC256D" w:rsidRDefault="00A74555" w:rsidP="00D826C2">
            <w:pPr>
              <w:pStyle w:val="Heading1"/>
            </w:pPr>
            <w:r>
              <w:t>Lunar Labs BV Calendar</w:t>
            </w:r>
          </w:p>
        </w:tc>
        <w:tc>
          <w:tcPr>
            <w:tcW w:w="6832" w:type="dxa"/>
            <w:tcMar>
              <w:bottom w:w="216" w:type="dxa"/>
            </w:tcMar>
          </w:tcPr>
          <w:p w14:paraId="0DBAD083" w14:textId="3F8A7059" w:rsidR="00EC256D" w:rsidRPr="00EC256D" w:rsidRDefault="00A74555" w:rsidP="00D826C2">
            <w:pPr>
              <w:pStyle w:val="Heading2"/>
            </w:pPr>
            <w:r>
              <w:t>1/17/2024</w:t>
            </w:r>
          </w:p>
        </w:tc>
      </w:tr>
    </w:tbl>
    <w:tbl>
      <w:tblPr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  <w:tblDescription w:val="First table contains information about name and date. Second table contains homework schedule"/>
      </w:tblPr>
      <w:tblGrid>
        <w:gridCol w:w="1172"/>
        <w:gridCol w:w="1786"/>
        <w:gridCol w:w="1786"/>
        <w:gridCol w:w="1786"/>
        <w:gridCol w:w="1786"/>
        <w:gridCol w:w="1786"/>
        <w:gridCol w:w="1786"/>
        <w:gridCol w:w="1786"/>
      </w:tblGrid>
      <w:tr w:rsidR="00035F51" w:rsidRPr="000A2B55" w14:paraId="5E99A891" w14:textId="77777777" w:rsidTr="002F1CE7">
        <w:trPr>
          <w:trHeight w:val="420"/>
          <w:tblHeader/>
        </w:trPr>
        <w:sdt>
          <w:sdtPr>
            <w:alias w:val="Period:"/>
            <w:tag w:val="Period:"/>
            <w:id w:val="2004704890"/>
            <w:placeholder>
              <w:docPart w:val="F8879E362B6F481AA7778E426C43E6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72" w:type="dxa"/>
                <w:shd w:val="clear" w:color="auto" w:fill="DAEEF3" w:themeFill="accent5" w:themeFillTint="33"/>
                <w:vAlign w:val="center"/>
              </w:tcPr>
              <w:p w14:paraId="2405E1BB" w14:textId="77777777" w:rsidR="00BC6536" w:rsidRPr="000A2B55" w:rsidRDefault="005721AC" w:rsidP="00EC256D">
                <w:pPr>
                  <w:pStyle w:val="Heading3"/>
                </w:pPr>
                <w:r w:rsidRPr="000A2B55">
                  <w:t>Period</w:t>
                </w:r>
              </w:p>
            </w:tc>
          </w:sdtContent>
        </w:sdt>
        <w:sdt>
          <w:sdtPr>
            <w:alias w:val="Monday:"/>
            <w:tag w:val="Monday:"/>
            <w:id w:val="-1079909890"/>
            <w:placeholder>
              <w:docPart w:val="BF1CAA6F096B4BA38FE6F8C5321AFA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DAEEF3" w:themeFill="accent5" w:themeFillTint="33"/>
                <w:vAlign w:val="center"/>
              </w:tcPr>
              <w:p w14:paraId="10B19030" w14:textId="77777777" w:rsidR="00BC6536" w:rsidRPr="000A2B55" w:rsidRDefault="005721AC" w:rsidP="00EC256D">
                <w:pPr>
                  <w:pStyle w:val="Heading3"/>
                </w:pPr>
                <w:r w:rsidRPr="000A2B55">
                  <w:t>Monday</w:t>
                </w:r>
              </w:p>
            </w:tc>
          </w:sdtContent>
        </w:sdt>
        <w:sdt>
          <w:sdtPr>
            <w:alias w:val="Tuesday:"/>
            <w:tag w:val="Tuesday:"/>
            <w:id w:val="1970091155"/>
            <w:placeholder>
              <w:docPart w:val="4FC4199A7FAE4C729B445EB8AB7D0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DAEEF3" w:themeFill="accent5" w:themeFillTint="33"/>
                <w:vAlign w:val="center"/>
              </w:tcPr>
              <w:p w14:paraId="06F53F55" w14:textId="77777777" w:rsidR="00BC6536" w:rsidRPr="000A2B55" w:rsidRDefault="005721AC" w:rsidP="00EC256D">
                <w:pPr>
                  <w:pStyle w:val="Heading3"/>
                </w:pPr>
                <w:r w:rsidRPr="000A2B55">
                  <w:t>Tuesday</w:t>
                </w:r>
              </w:p>
            </w:tc>
          </w:sdtContent>
        </w:sdt>
        <w:sdt>
          <w:sdtPr>
            <w:alias w:val="Wednesday:"/>
            <w:tag w:val="Wednesday:"/>
            <w:id w:val="846439670"/>
            <w:placeholder>
              <w:docPart w:val="CE59F57452594BA78D4AE0F45E75595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DAEEF3" w:themeFill="accent5" w:themeFillTint="33"/>
                <w:vAlign w:val="center"/>
              </w:tcPr>
              <w:p w14:paraId="098B54B5" w14:textId="77777777" w:rsidR="00BC6536" w:rsidRPr="000A2B55" w:rsidRDefault="005721AC" w:rsidP="00EC256D">
                <w:pPr>
                  <w:pStyle w:val="Heading3"/>
                </w:pPr>
                <w:r w:rsidRPr="000A2B55">
                  <w:t>Wednesday</w:t>
                </w:r>
              </w:p>
            </w:tc>
          </w:sdtContent>
        </w:sdt>
        <w:sdt>
          <w:sdtPr>
            <w:alias w:val="Thursday:"/>
            <w:tag w:val="Thursday:"/>
            <w:id w:val="2068147571"/>
            <w:placeholder>
              <w:docPart w:val="F20F117FB08E475E88EA88F47CF147A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DAEEF3" w:themeFill="accent5" w:themeFillTint="33"/>
                <w:vAlign w:val="center"/>
              </w:tcPr>
              <w:p w14:paraId="413D5967" w14:textId="77777777" w:rsidR="00BC6536" w:rsidRPr="000A2B55" w:rsidRDefault="005721AC" w:rsidP="00EC256D">
                <w:pPr>
                  <w:pStyle w:val="Heading3"/>
                </w:pPr>
                <w:r w:rsidRPr="000A2B55">
                  <w:t>Thursday</w:t>
                </w:r>
              </w:p>
            </w:tc>
          </w:sdtContent>
        </w:sdt>
        <w:sdt>
          <w:sdtPr>
            <w:alias w:val="Friday:"/>
            <w:tag w:val="Friday:"/>
            <w:id w:val="1182242920"/>
            <w:placeholder>
              <w:docPart w:val="77031AE129B54C4B84BBE162AEE1FEA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DAEEF3" w:themeFill="accent5" w:themeFillTint="33"/>
                <w:vAlign w:val="center"/>
              </w:tcPr>
              <w:p w14:paraId="699BA05A" w14:textId="77777777" w:rsidR="00BC6536" w:rsidRPr="000A2B55" w:rsidRDefault="005721AC" w:rsidP="00EC256D">
                <w:pPr>
                  <w:pStyle w:val="Heading3"/>
                </w:pPr>
                <w:r w:rsidRPr="000A2B55">
                  <w:t>Friday</w:t>
                </w:r>
              </w:p>
            </w:tc>
          </w:sdtContent>
        </w:sdt>
        <w:sdt>
          <w:sdtPr>
            <w:alias w:val="Saturday:"/>
            <w:tag w:val="Saturday:"/>
            <w:id w:val="-693304328"/>
            <w:placeholder>
              <w:docPart w:val="792F69B0739E474FB560A302A35060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DAEEF3" w:themeFill="accent5" w:themeFillTint="33"/>
                <w:vAlign w:val="center"/>
              </w:tcPr>
              <w:p w14:paraId="12639808" w14:textId="77777777" w:rsidR="00BC6536" w:rsidRPr="000A2B55" w:rsidRDefault="005721AC" w:rsidP="00EC256D">
                <w:pPr>
                  <w:pStyle w:val="Heading3"/>
                </w:pPr>
                <w:r w:rsidRPr="000A2B55">
                  <w:t>Saturday</w:t>
                </w:r>
              </w:p>
            </w:tc>
          </w:sdtContent>
        </w:sdt>
        <w:sdt>
          <w:sdtPr>
            <w:alias w:val="Sunday:"/>
            <w:tag w:val="Sunday:"/>
            <w:id w:val="-1864350565"/>
            <w:placeholder>
              <w:docPart w:val="0C75BE563AEF44A6A1C4CFEED89BA98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DAEEF3" w:themeFill="accent5" w:themeFillTint="33"/>
                <w:vAlign w:val="center"/>
              </w:tcPr>
              <w:p w14:paraId="11CC1DA3" w14:textId="77777777" w:rsidR="00BC6536" w:rsidRPr="000A2B55" w:rsidRDefault="005721AC" w:rsidP="00EC256D">
                <w:pPr>
                  <w:pStyle w:val="Heading3"/>
                </w:pPr>
                <w:r w:rsidRPr="000A2B55">
                  <w:t>Sunday</w:t>
                </w:r>
              </w:p>
            </w:tc>
          </w:sdtContent>
        </w:sdt>
      </w:tr>
      <w:tr w:rsidR="00035F51" w:rsidRPr="000A2B55" w14:paraId="7DAD9D2B" w14:textId="77777777" w:rsidTr="002F1CE7">
        <w:trPr>
          <w:trHeight w:val="792"/>
        </w:trPr>
        <w:sdt>
          <w:sdtPr>
            <w:alias w:val="1st:"/>
            <w:tag w:val="1st:"/>
            <w:id w:val="1502388654"/>
            <w:placeholder>
              <w:docPart w:val="831332F70D284028B0C7396EF2D9C0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72" w:type="dxa"/>
                <w:shd w:val="clear" w:color="auto" w:fill="DAEEF3" w:themeFill="accent5" w:themeFillTint="33"/>
                <w:noWrap/>
                <w:vAlign w:val="center"/>
              </w:tcPr>
              <w:p w14:paraId="47E49EEA" w14:textId="77777777" w:rsidR="00BC6536" w:rsidRPr="000A2B55" w:rsidRDefault="005721AC" w:rsidP="00EC256D">
                <w:pPr>
                  <w:pStyle w:val="Heading3"/>
                </w:pPr>
                <w:r w:rsidRPr="000A2B55">
                  <w:t>1st</w:t>
                </w:r>
              </w:p>
            </w:tc>
          </w:sdtContent>
        </w:sdt>
        <w:sdt>
          <w:sdtPr>
            <w:alias w:val="Enter task:"/>
            <w:tag w:val="Enter task:"/>
            <w:id w:val="786857059"/>
            <w:placeholder>
              <w:docPart w:val="27F01266BE9B45398BB62352E911EB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28B1417D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766971301"/>
            <w:placeholder>
              <w:docPart w:val="ADE4C8762D73496E8E28317842B97A7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332A2104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509793624"/>
            <w:placeholder>
              <w:docPart w:val="8C75404BA84C4D63BC347BE33AE56EB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724170AA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1523135626"/>
            <w:placeholder>
              <w:docPart w:val="673DE02342274825B9CDDF89B04F320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538C1E45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1339775350"/>
            <w:placeholder>
              <w:docPart w:val="E9AA2ABCB2544591B49AE1CC19648B2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4172284A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1383168166"/>
            <w:placeholder>
              <w:docPart w:val="1D18C27E8DC74D779080AB0F3C37E4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538075F3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1326975648"/>
            <w:placeholder>
              <w:docPart w:val="C6B6AE0C00CE46F6A1ECCAC39BA404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0239C7AB" w14:textId="77777777" w:rsidR="00BC6536" w:rsidRPr="000A2B55" w:rsidRDefault="00B203D0" w:rsidP="000A2B55">
                <w:r>
                  <w:t>Task</w:t>
                </w:r>
              </w:p>
            </w:tc>
          </w:sdtContent>
        </w:sdt>
      </w:tr>
      <w:tr w:rsidR="000A2B55" w:rsidRPr="000A2B55" w14:paraId="3F2539A2" w14:textId="77777777" w:rsidTr="002F1CE7">
        <w:trPr>
          <w:trHeight w:val="792"/>
        </w:trPr>
        <w:sdt>
          <w:sdtPr>
            <w:alias w:val="2nd:"/>
            <w:tag w:val="2nd:"/>
            <w:id w:val="-1124927479"/>
            <w:placeholder>
              <w:docPart w:val="DB44CF45F36B48059B7F1D09336D763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72" w:type="dxa"/>
                <w:shd w:val="clear" w:color="auto" w:fill="DAEEF3" w:themeFill="accent5" w:themeFillTint="33"/>
                <w:noWrap/>
                <w:vAlign w:val="center"/>
              </w:tcPr>
              <w:p w14:paraId="087387B8" w14:textId="77777777" w:rsidR="00BC6536" w:rsidRPr="000A2B55" w:rsidRDefault="005721AC" w:rsidP="00EC256D">
                <w:pPr>
                  <w:pStyle w:val="Heading3"/>
                </w:pPr>
                <w:r w:rsidRPr="000A2B55">
                  <w:t>2nd</w:t>
                </w:r>
              </w:p>
            </w:tc>
          </w:sdtContent>
        </w:sdt>
        <w:sdt>
          <w:sdtPr>
            <w:alias w:val="Enter task:"/>
            <w:tag w:val="Enter task:"/>
            <w:id w:val="-999892170"/>
            <w:placeholder>
              <w:docPart w:val="2B065F98A8574572884A6D969F1710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532A4315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1132482725"/>
            <w:placeholder>
              <w:docPart w:val="52DA4F58E88D4396A97B6343AA91DB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175C6109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2078169815"/>
            <w:placeholder>
              <w:docPart w:val="7EEF33542BAB42A88C80D9AE9280D9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4E035908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1451439124"/>
            <w:placeholder>
              <w:docPart w:val="76709B187A304103A42BB4481D870B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717B5BAC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951163034"/>
            <w:placeholder>
              <w:docPart w:val="09488EE2BEEA45C2B3EF5AB1FA1675E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2478D889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245581574"/>
            <w:placeholder>
              <w:docPart w:val="AEC33BA8F2DE44F3A74AF1918ED31B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4B17CDC5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64532399"/>
            <w:placeholder>
              <w:docPart w:val="0D285626B7584B00B09F2D286681EE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6B3DDBC6" w14:textId="77777777" w:rsidR="00BC6536" w:rsidRPr="000A2B55" w:rsidRDefault="00B203D0" w:rsidP="000A2B55">
                <w:r>
                  <w:t>Task</w:t>
                </w:r>
              </w:p>
            </w:tc>
          </w:sdtContent>
        </w:sdt>
      </w:tr>
      <w:tr w:rsidR="00035F51" w:rsidRPr="000A2B55" w14:paraId="5F8F5091" w14:textId="77777777" w:rsidTr="002F1CE7">
        <w:trPr>
          <w:trHeight w:val="792"/>
        </w:trPr>
        <w:sdt>
          <w:sdtPr>
            <w:alias w:val="3rd:"/>
            <w:tag w:val="3rd:"/>
            <w:id w:val="-576597869"/>
            <w:placeholder>
              <w:docPart w:val="6AEE2CFE44FB421FB8D9BEB672241C2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72" w:type="dxa"/>
                <w:shd w:val="clear" w:color="auto" w:fill="DAEEF3" w:themeFill="accent5" w:themeFillTint="33"/>
                <w:noWrap/>
                <w:vAlign w:val="center"/>
              </w:tcPr>
              <w:p w14:paraId="1220DBB0" w14:textId="77777777" w:rsidR="00BC6536" w:rsidRPr="000A2B55" w:rsidRDefault="005721AC" w:rsidP="00EC256D">
                <w:pPr>
                  <w:pStyle w:val="Heading3"/>
                </w:pPr>
                <w:r w:rsidRPr="000A2B55">
                  <w:t>3rd</w:t>
                </w:r>
              </w:p>
            </w:tc>
          </w:sdtContent>
        </w:sdt>
        <w:sdt>
          <w:sdtPr>
            <w:alias w:val="Enter task:"/>
            <w:tag w:val="Enter task:"/>
            <w:id w:val="1547571851"/>
            <w:placeholder>
              <w:docPart w:val="5F7BD1B00F9B4EB29292D193E869C7D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1198AEA1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2124963061"/>
            <w:placeholder>
              <w:docPart w:val="E67FBC7712DF44A79D5C56D0AEE79BC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2970191A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1444263764"/>
            <w:placeholder>
              <w:docPart w:val="4E8AC4B224214EA189098EB9D67F105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4C7FC047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1191265214"/>
            <w:placeholder>
              <w:docPart w:val="E316D9F5AB284DD8BE928941D38924F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5C0048B8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2104334138"/>
            <w:placeholder>
              <w:docPart w:val="F088221E7A8B422CB6A4A7B39D6DD2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11F2AE63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1045868695"/>
            <w:placeholder>
              <w:docPart w:val="E4F28A2399904FEFA84ED6CE37F75F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2618C2E4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1957009525"/>
            <w:placeholder>
              <w:docPart w:val="E50514CDA0A74C288088D35A00D15E4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1EF95DC7" w14:textId="77777777" w:rsidR="00BC6536" w:rsidRPr="000A2B55" w:rsidRDefault="00B203D0" w:rsidP="000A2B55">
                <w:r>
                  <w:t>Task</w:t>
                </w:r>
              </w:p>
            </w:tc>
          </w:sdtContent>
        </w:sdt>
      </w:tr>
      <w:tr w:rsidR="00035F51" w:rsidRPr="000A2B55" w14:paraId="0BF5582C" w14:textId="77777777" w:rsidTr="002F1CE7">
        <w:trPr>
          <w:trHeight w:val="792"/>
        </w:trPr>
        <w:sdt>
          <w:sdtPr>
            <w:alias w:val="4th:"/>
            <w:tag w:val="4th:"/>
            <w:id w:val="-1774384894"/>
            <w:placeholder>
              <w:docPart w:val="BAFA3B56AED04C09BEC773D29F2D10E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72" w:type="dxa"/>
                <w:shd w:val="clear" w:color="auto" w:fill="DAEEF3" w:themeFill="accent5" w:themeFillTint="33"/>
                <w:noWrap/>
                <w:vAlign w:val="center"/>
              </w:tcPr>
              <w:p w14:paraId="1812AA23" w14:textId="77777777" w:rsidR="00BC6536" w:rsidRPr="000A2B55" w:rsidRDefault="005721AC" w:rsidP="00EC256D">
                <w:pPr>
                  <w:pStyle w:val="Heading3"/>
                </w:pPr>
                <w:r w:rsidRPr="000A2B55">
                  <w:t>4th</w:t>
                </w:r>
              </w:p>
            </w:tc>
          </w:sdtContent>
        </w:sdt>
        <w:sdt>
          <w:sdtPr>
            <w:alias w:val="Enter task:"/>
            <w:tag w:val="Enter task:"/>
            <w:id w:val="-950855099"/>
            <w:placeholder>
              <w:docPart w:val="0C4030CAAF674D829A138AC29DDA4B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1F15C3EE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832029457"/>
            <w:placeholder>
              <w:docPart w:val="6759253178FF4E4D9CCC1E63C89E85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210A3251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1106158043"/>
            <w:placeholder>
              <w:docPart w:val="7376EBB0957B42919178971A9E66633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1F391163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226421092"/>
            <w:placeholder>
              <w:docPart w:val="99FCDF6D1188488A940B96AE9D0B98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6B5CD323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1353100094"/>
            <w:placeholder>
              <w:docPart w:val="1E685C8E81524488A12AC680DBCEAD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631CCD30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1405726046"/>
            <w:placeholder>
              <w:docPart w:val="83030BA3A7F942E6B4382345A9098B4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62F8A4CB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781491945"/>
            <w:placeholder>
              <w:docPart w:val="0C5541FBA0744AADA189ADC56CE41B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77D6F156" w14:textId="77777777" w:rsidR="00BC6536" w:rsidRPr="000A2B55" w:rsidRDefault="00B203D0" w:rsidP="000A2B55">
                <w:r>
                  <w:t>Task</w:t>
                </w:r>
              </w:p>
            </w:tc>
          </w:sdtContent>
        </w:sdt>
      </w:tr>
      <w:tr w:rsidR="00035F51" w:rsidRPr="000A2B55" w14:paraId="38FD94C6" w14:textId="77777777" w:rsidTr="002F1CE7">
        <w:trPr>
          <w:trHeight w:val="792"/>
        </w:trPr>
        <w:sdt>
          <w:sdtPr>
            <w:alias w:val="5th:"/>
            <w:tag w:val="5th:"/>
            <w:id w:val="-869146999"/>
            <w:placeholder>
              <w:docPart w:val="FA85F8A815804FCCB86BE0043F3A4A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72" w:type="dxa"/>
                <w:shd w:val="clear" w:color="auto" w:fill="DAEEF3" w:themeFill="accent5" w:themeFillTint="33"/>
                <w:noWrap/>
                <w:vAlign w:val="center"/>
              </w:tcPr>
              <w:p w14:paraId="5E444110" w14:textId="77777777" w:rsidR="00BC6536" w:rsidRPr="000A2B55" w:rsidRDefault="005721AC" w:rsidP="00EC256D">
                <w:pPr>
                  <w:pStyle w:val="Heading3"/>
                </w:pPr>
                <w:r w:rsidRPr="000A2B55">
                  <w:t>5th</w:t>
                </w:r>
              </w:p>
            </w:tc>
          </w:sdtContent>
        </w:sdt>
        <w:sdt>
          <w:sdtPr>
            <w:alias w:val="Enter task:"/>
            <w:tag w:val="Enter task:"/>
            <w:id w:val="-614602017"/>
            <w:placeholder>
              <w:docPart w:val="C8552D7B37964562830C8818ED9E557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7B80DBAD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2081017142"/>
            <w:placeholder>
              <w:docPart w:val="D5B968AFE86944F7A856E507EF2A88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19786606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1487212793"/>
            <w:placeholder>
              <w:docPart w:val="9207D00758BE45F394689709DC5347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3AEEB67E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459071036"/>
            <w:placeholder>
              <w:docPart w:val="9408ED98689544FF8256E622952314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72DBD018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1930502802"/>
            <w:placeholder>
              <w:docPart w:val="2A51D9F8DA4F40F88646A5028F38081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75CB1E21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2080592798"/>
            <w:placeholder>
              <w:docPart w:val="3B7A6EAF3C9E4DECB10288EA60E72F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0C4FCA1C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1933197605"/>
            <w:placeholder>
              <w:docPart w:val="9170E337634146AE8C9E3C2D4C645E6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6C0939DC" w14:textId="77777777" w:rsidR="00BC6536" w:rsidRPr="000A2B55" w:rsidRDefault="00B203D0" w:rsidP="000A2B55">
                <w:r>
                  <w:t>Task</w:t>
                </w:r>
              </w:p>
            </w:tc>
          </w:sdtContent>
        </w:sdt>
      </w:tr>
      <w:tr w:rsidR="00035F51" w:rsidRPr="000A2B55" w14:paraId="2D1E74E1" w14:textId="77777777" w:rsidTr="002F1CE7">
        <w:trPr>
          <w:trHeight w:val="792"/>
        </w:trPr>
        <w:sdt>
          <w:sdtPr>
            <w:alias w:val="6th:"/>
            <w:tag w:val="6th:"/>
            <w:id w:val="921215374"/>
            <w:placeholder>
              <w:docPart w:val="7FD4B0023EDA4EFD87A276A73017C3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72" w:type="dxa"/>
                <w:shd w:val="clear" w:color="auto" w:fill="DAEEF3" w:themeFill="accent5" w:themeFillTint="33"/>
                <w:noWrap/>
                <w:vAlign w:val="center"/>
              </w:tcPr>
              <w:p w14:paraId="7341407A" w14:textId="77777777" w:rsidR="00BC6536" w:rsidRPr="000A2B55" w:rsidRDefault="005721AC" w:rsidP="00EC256D">
                <w:pPr>
                  <w:pStyle w:val="Heading3"/>
                </w:pPr>
                <w:r w:rsidRPr="000A2B55">
                  <w:t>6th</w:t>
                </w:r>
              </w:p>
            </w:tc>
          </w:sdtContent>
        </w:sdt>
        <w:sdt>
          <w:sdtPr>
            <w:alias w:val="Enter task:"/>
            <w:tag w:val="Enter task:"/>
            <w:id w:val="1154332589"/>
            <w:placeholder>
              <w:docPart w:val="392C25CEA019401C9A11B9A2DC840A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29536C47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1855075141"/>
            <w:placeholder>
              <w:docPart w:val="580A82E1828046FEB1BE135990B26A0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006D9F43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662005387"/>
            <w:placeholder>
              <w:docPart w:val="0D82FE9891444627A29463D9303F551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08837B0D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769900669"/>
            <w:placeholder>
              <w:docPart w:val="60166ED56D474BE9A42B5BB14374DD6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37144D8F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926534136"/>
            <w:placeholder>
              <w:docPart w:val="FEC109D04D5342AF8C3D6EEF6D0673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20F02FE5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946507605"/>
            <w:placeholder>
              <w:docPart w:val="CC68ECAA197E427F8BD31C6BEBC1F8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396A242E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1375964835"/>
            <w:placeholder>
              <w:docPart w:val="6F670943B4B949E9881150EE6D9EC6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37FAD732" w14:textId="77777777" w:rsidR="00BC6536" w:rsidRPr="000A2B55" w:rsidRDefault="00B203D0" w:rsidP="000A2B55">
                <w:r>
                  <w:t>Task</w:t>
                </w:r>
              </w:p>
            </w:tc>
          </w:sdtContent>
        </w:sdt>
      </w:tr>
      <w:tr w:rsidR="00035F51" w:rsidRPr="000A2B55" w14:paraId="1213DFFC" w14:textId="77777777" w:rsidTr="002F1CE7">
        <w:trPr>
          <w:trHeight w:val="792"/>
        </w:trPr>
        <w:sdt>
          <w:sdtPr>
            <w:alias w:val="7th:"/>
            <w:tag w:val="7th:"/>
            <w:id w:val="937262228"/>
            <w:placeholder>
              <w:docPart w:val="4780EF6E8E874703A538F8F1F147AA2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72" w:type="dxa"/>
                <w:shd w:val="clear" w:color="auto" w:fill="DAEEF3" w:themeFill="accent5" w:themeFillTint="33"/>
                <w:noWrap/>
                <w:vAlign w:val="center"/>
              </w:tcPr>
              <w:p w14:paraId="04769BCE" w14:textId="77777777" w:rsidR="00BC6536" w:rsidRPr="000A2B55" w:rsidRDefault="005721AC" w:rsidP="00EC256D">
                <w:pPr>
                  <w:pStyle w:val="Heading3"/>
                </w:pPr>
                <w:r w:rsidRPr="000A2B55">
                  <w:t>7th</w:t>
                </w:r>
              </w:p>
            </w:tc>
          </w:sdtContent>
        </w:sdt>
        <w:sdt>
          <w:sdtPr>
            <w:alias w:val="Enter task:"/>
            <w:tag w:val="Enter task:"/>
            <w:id w:val="-1892260053"/>
            <w:placeholder>
              <w:docPart w:val="051646FBDE7E4EC9BAD1EFEB63D681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5543ECED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1008332414"/>
            <w:placeholder>
              <w:docPart w:val="222F540D749D4F00BD0B591F0081DB6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29E517B1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2011714968"/>
            <w:placeholder>
              <w:docPart w:val="F2D549C6360D4974B0D33AEBBD778C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54CAA1BD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323949205"/>
            <w:placeholder>
              <w:docPart w:val="E1EFDF7991364B5F92043BD35EBD5D3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7CABB197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358023999"/>
            <w:placeholder>
              <w:docPart w:val="D4562D00DDAB416E95FF5A48969374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61C8D734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1709528297"/>
            <w:placeholder>
              <w:docPart w:val="A14DC4F5F3A845B8BA576AB0536377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70F4CEB6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1482039566"/>
            <w:placeholder>
              <w:docPart w:val="10A8067F99934D3396F7908FF7920D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7AAB20BD" w14:textId="77777777" w:rsidR="00BC6536" w:rsidRPr="000A2B55" w:rsidRDefault="00B203D0" w:rsidP="000A2B55">
                <w:r>
                  <w:t>Task</w:t>
                </w:r>
              </w:p>
            </w:tc>
          </w:sdtContent>
        </w:sdt>
      </w:tr>
      <w:tr w:rsidR="00035F51" w:rsidRPr="000A2B55" w14:paraId="704DC094" w14:textId="77777777" w:rsidTr="002F1CE7">
        <w:trPr>
          <w:trHeight w:val="792"/>
        </w:trPr>
        <w:sdt>
          <w:sdtPr>
            <w:alias w:val="8th:"/>
            <w:tag w:val="8th:"/>
            <w:id w:val="-1994017889"/>
            <w:placeholder>
              <w:docPart w:val="494BFB1587D142D9900CDC7E03D7C87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72" w:type="dxa"/>
                <w:shd w:val="clear" w:color="auto" w:fill="DAEEF3" w:themeFill="accent5" w:themeFillTint="33"/>
                <w:noWrap/>
                <w:vAlign w:val="center"/>
              </w:tcPr>
              <w:p w14:paraId="1F847AA0" w14:textId="77777777" w:rsidR="00BC6536" w:rsidRPr="000A2B55" w:rsidRDefault="005721AC" w:rsidP="00EC256D">
                <w:pPr>
                  <w:pStyle w:val="Heading3"/>
                </w:pPr>
                <w:r w:rsidRPr="000A2B55">
                  <w:t>8th</w:t>
                </w:r>
              </w:p>
            </w:tc>
          </w:sdtContent>
        </w:sdt>
        <w:sdt>
          <w:sdtPr>
            <w:alias w:val="Enter task:"/>
            <w:tag w:val="Enter task:"/>
            <w:id w:val="409659015"/>
            <w:placeholder>
              <w:docPart w:val="85E9B1408FAF442C86D40FE64DE690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386108D1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15935755"/>
            <w:placeholder>
              <w:docPart w:val="A0164B937A18415BA3DA3E92832635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7D9C18B5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583686211"/>
            <w:placeholder>
              <w:docPart w:val="5B23184560B646EFB9F51C5238C2A3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686CCF56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548527598"/>
            <w:placeholder>
              <w:docPart w:val="0946DB58B43C483F8442B2FC2EBD11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315B128D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1899126941"/>
            <w:placeholder>
              <w:docPart w:val="FC815B64795148918AE51608CDF01A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0DE36BD0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551532690"/>
            <w:placeholder>
              <w:docPart w:val="8C1169C6227240E381D56904650A810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auto"/>
              </w:tcPr>
              <w:p w14:paraId="68ABD411" w14:textId="77777777" w:rsidR="00BC6536" w:rsidRPr="000A2B55" w:rsidRDefault="00B203D0" w:rsidP="000A2B55">
                <w:r>
                  <w:t>Task</w:t>
                </w:r>
              </w:p>
            </w:tc>
          </w:sdtContent>
        </w:sdt>
        <w:sdt>
          <w:sdtPr>
            <w:alias w:val="Enter task:"/>
            <w:tag w:val="Enter task:"/>
            <w:id w:val="-1349245744"/>
            <w:placeholder>
              <w:docPart w:val="381B4F26F1874AAAA2AFFCA315E88AA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86" w:type="dxa"/>
                <w:shd w:val="clear" w:color="auto" w:fill="F2F2F2" w:themeFill="background1" w:themeFillShade="F2"/>
              </w:tcPr>
              <w:p w14:paraId="22F37149" w14:textId="77777777" w:rsidR="007745C4" w:rsidRPr="000A2B55" w:rsidRDefault="00B203D0" w:rsidP="000A2B55">
                <w:r>
                  <w:t>Task</w:t>
                </w:r>
              </w:p>
            </w:tc>
          </w:sdtContent>
        </w:sdt>
      </w:tr>
    </w:tbl>
    <w:p w14:paraId="71E1DD68" w14:textId="77777777" w:rsidR="00441DD7" w:rsidRDefault="00441DD7" w:rsidP="00B203D0"/>
    <w:sectPr w:rsidR="00441DD7" w:rsidSect="000A2B55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D89C8" w14:textId="77777777" w:rsidR="00A74555" w:rsidRDefault="00A74555" w:rsidP="00B9109F">
      <w:r>
        <w:separator/>
      </w:r>
    </w:p>
  </w:endnote>
  <w:endnote w:type="continuationSeparator" w:id="0">
    <w:p w14:paraId="70451D87" w14:textId="77777777" w:rsidR="00A74555" w:rsidRDefault="00A74555" w:rsidP="00B9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CD293" w14:textId="77777777" w:rsidR="00A74555" w:rsidRDefault="00A74555" w:rsidP="00B9109F">
      <w:r>
        <w:separator/>
      </w:r>
    </w:p>
  </w:footnote>
  <w:footnote w:type="continuationSeparator" w:id="0">
    <w:p w14:paraId="378B8761" w14:textId="77777777" w:rsidR="00A74555" w:rsidRDefault="00A74555" w:rsidP="00B91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564FC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2282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AA1F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B8D2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B819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5E9B4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569F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A2442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F83D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A26E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672139">
    <w:abstractNumId w:val="9"/>
  </w:num>
  <w:num w:numId="2" w16cid:durableId="607930416">
    <w:abstractNumId w:val="7"/>
  </w:num>
  <w:num w:numId="3" w16cid:durableId="37173520">
    <w:abstractNumId w:val="6"/>
  </w:num>
  <w:num w:numId="4" w16cid:durableId="1153253177">
    <w:abstractNumId w:val="5"/>
  </w:num>
  <w:num w:numId="5" w16cid:durableId="1020815363">
    <w:abstractNumId w:val="4"/>
  </w:num>
  <w:num w:numId="6" w16cid:durableId="367948419">
    <w:abstractNumId w:val="8"/>
  </w:num>
  <w:num w:numId="7" w16cid:durableId="1817529281">
    <w:abstractNumId w:val="3"/>
  </w:num>
  <w:num w:numId="8" w16cid:durableId="615872171">
    <w:abstractNumId w:val="2"/>
  </w:num>
  <w:num w:numId="9" w16cid:durableId="496043980">
    <w:abstractNumId w:val="1"/>
  </w:num>
  <w:num w:numId="10" w16cid:durableId="152902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55"/>
    <w:rsid w:val="00035F51"/>
    <w:rsid w:val="000A2B55"/>
    <w:rsid w:val="000F580C"/>
    <w:rsid w:val="00112018"/>
    <w:rsid w:val="001C0E32"/>
    <w:rsid w:val="001C70A2"/>
    <w:rsid w:val="001E0505"/>
    <w:rsid w:val="002A578C"/>
    <w:rsid w:val="002F1CE7"/>
    <w:rsid w:val="00350D85"/>
    <w:rsid w:val="00363071"/>
    <w:rsid w:val="003A7DAF"/>
    <w:rsid w:val="003D4411"/>
    <w:rsid w:val="00441DD7"/>
    <w:rsid w:val="004E0B73"/>
    <w:rsid w:val="00544B7B"/>
    <w:rsid w:val="00555C19"/>
    <w:rsid w:val="005721AC"/>
    <w:rsid w:val="005E48EC"/>
    <w:rsid w:val="00632D2F"/>
    <w:rsid w:val="00745595"/>
    <w:rsid w:val="007745C4"/>
    <w:rsid w:val="008156AD"/>
    <w:rsid w:val="008B19BB"/>
    <w:rsid w:val="00964F89"/>
    <w:rsid w:val="009E59D1"/>
    <w:rsid w:val="00A1052D"/>
    <w:rsid w:val="00A74555"/>
    <w:rsid w:val="00AC51C3"/>
    <w:rsid w:val="00B203D0"/>
    <w:rsid w:val="00B9109F"/>
    <w:rsid w:val="00BC6536"/>
    <w:rsid w:val="00C21DF9"/>
    <w:rsid w:val="00C22695"/>
    <w:rsid w:val="00CE1A30"/>
    <w:rsid w:val="00D324AF"/>
    <w:rsid w:val="00D826C2"/>
    <w:rsid w:val="00DA4D61"/>
    <w:rsid w:val="00DE1795"/>
    <w:rsid w:val="00EC256D"/>
    <w:rsid w:val="00F158A4"/>
    <w:rsid w:val="00F27739"/>
    <w:rsid w:val="00F34D8F"/>
    <w:rsid w:val="00F86D2B"/>
    <w:rsid w:val="00FC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57EEA1"/>
  <w15:docId w15:val="{F4B21DE4-F5C3-420D-BD62-C26573B1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0505"/>
  </w:style>
  <w:style w:type="paragraph" w:styleId="Heading1">
    <w:name w:val="heading 1"/>
    <w:basedOn w:val="Normal"/>
    <w:next w:val="Normal"/>
    <w:link w:val="Heading1Char"/>
    <w:qFormat/>
    <w:rsid w:val="00EC256D"/>
    <w:pPr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FC11E7"/>
    <w:pPr>
      <w:jc w:val="right"/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qFormat/>
    <w:rsid w:val="00D826C2"/>
    <w:pPr>
      <w:jc w:val="center"/>
      <w:outlineLvl w:val="2"/>
    </w:pPr>
    <w:rPr>
      <w:rFonts w:asciiTheme="majorHAnsi" w:hAnsiTheme="majorHAnsi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203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203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203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203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203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203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Heading1Char"/>
    <w:link w:val="Heading3"/>
    <w:rsid w:val="00D826C2"/>
    <w:rPr>
      <w:rFonts w:asciiTheme="majorHAnsi" w:hAnsiTheme="majorHAnsi"/>
      <w:b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C256D"/>
    <w:rPr>
      <w:rFonts w:asciiTheme="majorHAnsi" w:hAnsiTheme="majorHAns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C11E7"/>
    <w:rPr>
      <w:rFonts w:asciiTheme="majorHAnsi" w:hAnsiTheme="majorHAnsi"/>
      <w:b/>
      <w:color w:val="595959" w:themeColor="text1" w:themeTint="A6"/>
      <w:sz w:val="32"/>
      <w:szCs w:val="32"/>
    </w:rPr>
  </w:style>
  <w:style w:type="paragraph" w:styleId="BalloonText">
    <w:name w:val="Balloon Text"/>
    <w:basedOn w:val="Normal"/>
    <w:semiHidden/>
    <w:unhideWhenUsed/>
    <w:rsid w:val="00745595"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1E0505"/>
    <w:rPr>
      <w:color w:val="595959" w:themeColor="text1" w:themeTint="A6"/>
    </w:rPr>
  </w:style>
  <w:style w:type="table" w:styleId="TableGrid">
    <w:name w:val="Table Grid"/>
    <w:basedOn w:val="TableNormal"/>
    <w:rsid w:val="00EC2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91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09F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nhideWhenUsed/>
    <w:rsid w:val="00B91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09F"/>
    <w:rPr>
      <w:rFonts w:asciiTheme="minorHAnsi" w:hAnsiTheme="minorHAnsi"/>
      <w:sz w:val="18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B203D0"/>
  </w:style>
  <w:style w:type="paragraph" w:styleId="BlockText">
    <w:name w:val="Block Text"/>
    <w:basedOn w:val="Normal"/>
    <w:semiHidden/>
    <w:unhideWhenUsed/>
    <w:rsid w:val="00FC11E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B203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03D0"/>
  </w:style>
  <w:style w:type="paragraph" w:styleId="BodyText2">
    <w:name w:val="Body Text 2"/>
    <w:basedOn w:val="Normal"/>
    <w:link w:val="BodyText2Char"/>
    <w:semiHidden/>
    <w:unhideWhenUsed/>
    <w:rsid w:val="00B203D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203D0"/>
  </w:style>
  <w:style w:type="paragraph" w:styleId="BodyText3">
    <w:name w:val="Body Text 3"/>
    <w:basedOn w:val="Normal"/>
    <w:link w:val="BodyText3Char"/>
    <w:semiHidden/>
    <w:unhideWhenUsed/>
    <w:rsid w:val="00B203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203D0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B203D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203D0"/>
  </w:style>
  <w:style w:type="paragraph" w:styleId="BodyTextIndent">
    <w:name w:val="Body Text Indent"/>
    <w:basedOn w:val="Normal"/>
    <w:link w:val="BodyTextIndentChar"/>
    <w:semiHidden/>
    <w:unhideWhenUsed/>
    <w:rsid w:val="00B203D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B203D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B203D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203D0"/>
  </w:style>
  <w:style w:type="paragraph" w:styleId="BodyTextIndent2">
    <w:name w:val="Body Text Indent 2"/>
    <w:basedOn w:val="Normal"/>
    <w:link w:val="BodyTextIndent2Char"/>
    <w:semiHidden/>
    <w:unhideWhenUsed/>
    <w:rsid w:val="00B203D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203D0"/>
  </w:style>
  <w:style w:type="paragraph" w:styleId="BodyTextIndent3">
    <w:name w:val="Body Text Indent 3"/>
    <w:basedOn w:val="Normal"/>
    <w:link w:val="BodyTextIndent3Char"/>
    <w:semiHidden/>
    <w:unhideWhenUsed/>
    <w:rsid w:val="00B203D0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203D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B203D0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B203D0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B203D0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B203D0"/>
  </w:style>
  <w:style w:type="table" w:styleId="ColorfulGrid">
    <w:name w:val="Colorful Grid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B203D0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203D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03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20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203D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B203D0"/>
  </w:style>
  <w:style w:type="character" w:customStyle="1" w:styleId="DateChar">
    <w:name w:val="Date Char"/>
    <w:basedOn w:val="DefaultParagraphFont"/>
    <w:link w:val="Date"/>
    <w:semiHidden/>
    <w:rsid w:val="00B203D0"/>
  </w:style>
  <w:style w:type="paragraph" w:styleId="DocumentMap">
    <w:name w:val="Document Map"/>
    <w:basedOn w:val="Normal"/>
    <w:link w:val="DocumentMapChar"/>
    <w:semiHidden/>
    <w:unhideWhenUsed/>
    <w:rsid w:val="00B203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B203D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B203D0"/>
  </w:style>
  <w:style w:type="character" w:customStyle="1" w:styleId="E-mailSignatureChar">
    <w:name w:val="E-mail Signature Char"/>
    <w:basedOn w:val="DefaultParagraphFont"/>
    <w:link w:val="E-mailSignature"/>
    <w:semiHidden/>
    <w:rsid w:val="00B203D0"/>
  </w:style>
  <w:style w:type="character" w:styleId="Emphasis">
    <w:name w:val="Emphasis"/>
    <w:basedOn w:val="DefaultParagraphFont"/>
    <w:semiHidden/>
    <w:unhideWhenUsed/>
    <w:qFormat/>
    <w:rsid w:val="00B203D0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B203D0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203D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203D0"/>
    <w:rPr>
      <w:szCs w:val="20"/>
    </w:rPr>
  </w:style>
  <w:style w:type="paragraph" w:styleId="EnvelopeAddress">
    <w:name w:val="envelope address"/>
    <w:basedOn w:val="Normal"/>
    <w:semiHidden/>
    <w:unhideWhenUsed/>
    <w:rsid w:val="00B203D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B203D0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B203D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B203D0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B203D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203D0"/>
    <w:rPr>
      <w:szCs w:val="20"/>
    </w:rPr>
  </w:style>
  <w:style w:type="table" w:styleId="GridTable1Light">
    <w:name w:val="Grid Table 1 Light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203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203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B203D0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B203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B203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B203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B203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B203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B203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B203D0"/>
  </w:style>
  <w:style w:type="paragraph" w:styleId="HTMLAddress">
    <w:name w:val="HTML Address"/>
    <w:basedOn w:val="Normal"/>
    <w:link w:val="HTMLAddressChar"/>
    <w:semiHidden/>
    <w:unhideWhenUsed/>
    <w:rsid w:val="00B203D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203D0"/>
    <w:rPr>
      <w:i/>
      <w:iCs/>
    </w:rPr>
  </w:style>
  <w:style w:type="character" w:styleId="HTMLCite">
    <w:name w:val="HTML Cite"/>
    <w:basedOn w:val="DefaultParagraphFont"/>
    <w:semiHidden/>
    <w:unhideWhenUsed/>
    <w:rsid w:val="00B203D0"/>
    <w:rPr>
      <w:i/>
      <w:iCs/>
    </w:rPr>
  </w:style>
  <w:style w:type="character" w:styleId="HTMLCode">
    <w:name w:val="HTML Code"/>
    <w:basedOn w:val="DefaultParagraphFont"/>
    <w:semiHidden/>
    <w:unhideWhenUsed/>
    <w:rsid w:val="00B203D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B203D0"/>
    <w:rPr>
      <w:i/>
      <w:iCs/>
    </w:rPr>
  </w:style>
  <w:style w:type="character" w:styleId="HTMLKeyboard">
    <w:name w:val="HTML Keyboard"/>
    <w:basedOn w:val="DefaultParagraphFont"/>
    <w:semiHidden/>
    <w:unhideWhenUsed/>
    <w:rsid w:val="00B203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B203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203D0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B203D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B203D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B203D0"/>
    <w:rPr>
      <w:i/>
      <w:iCs/>
    </w:rPr>
  </w:style>
  <w:style w:type="character" w:styleId="Hyperlink">
    <w:name w:val="Hyperlink"/>
    <w:basedOn w:val="DefaultParagraphFont"/>
    <w:semiHidden/>
    <w:unhideWhenUsed/>
    <w:rsid w:val="00B203D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B203D0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B203D0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B203D0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B203D0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B203D0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B203D0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B203D0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B203D0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B203D0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B203D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C11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05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050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050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B203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B203D0"/>
  </w:style>
  <w:style w:type="paragraph" w:styleId="List">
    <w:name w:val="List"/>
    <w:basedOn w:val="Normal"/>
    <w:semiHidden/>
    <w:unhideWhenUsed/>
    <w:rsid w:val="00B203D0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B203D0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B203D0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B203D0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B203D0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B203D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B203D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B203D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B203D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B203D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B203D0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B203D0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B203D0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B203D0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B203D0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B203D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B203D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B203D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B203D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B203D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203D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203D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203D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203D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203D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203D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203D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203D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203D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B203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B203D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B203D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B203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203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B203D0"/>
  </w:style>
  <w:style w:type="paragraph" w:styleId="NormalWeb">
    <w:name w:val="Normal (Web)"/>
    <w:basedOn w:val="Normal"/>
    <w:semiHidden/>
    <w:unhideWhenUsed/>
    <w:rsid w:val="00B203D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B203D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B203D0"/>
  </w:style>
  <w:style w:type="character" w:customStyle="1" w:styleId="NoteHeadingChar">
    <w:name w:val="Note Heading Char"/>
    <w:basedOn w:val="DefaultParagraphFont"/>
    <w:link w:val="NoteHeading"/>
    <w:semiHidden/>
    <w:rsid w:val="00B203D0"/>
  </w:style>
  <w:style w:type="character" w:styleId="PageNumber">
    <w:name w:val="page number"/>
    <w:basedOn w:val="DefaultParagraphFont"/>
    <w:semiHidden/>
    <w:unhideWhenUsed/>
    <w:rsid w:val="00B203D0"/>
  </w:style>
  <w:style w:type="table" w:styleId="PlainTable1">
    <w:name w:val="Plain Table 1"/>
    <w:basedOn w:val="TableNormal"/>
    <w:uiPriority w:val="41"/>
    <w:rsid w:val="00B203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203D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203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203D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3D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B203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203D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203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203D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B203D0"/>
  </w:style>
  <w:style w:type="character" w:customStyle="1" w:styleId="SalutationChar">
    <w:name w:val="Salutation Char"/>
    <w:basedOn w:val="DefaultParagraphFont"/>
    <w:link w:val="Salutation"/>
    <w:semiHidden/>
    <w:rsid w:val="00B203D0"/>
  </w:style>
  <w:style w:type="paragraph" w:styleId="Signature">
    <w:name w:val="Signature"/>
    <w:basedOn w:val="Normal"/>
    <w:link w:val="SignatureChar"/>
    <w:semiHidden/>
    <w:unhideWhenUsed/>
    <w:rsid w:val="00B203D0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B203D0"/>
  </w:style>
  <w:style w:type="character" w:styleId="SmartHyperlink">
    <w:name w:val="Smart Hyperlink"/>
    <w:basedOn w:val="DefaultParagraphFont"/>
    <w:uiPriority w:val="99"/>
    <w:semiHidden/>
    <w:unhideWhenUsed/>
    <w:rsid w:val="00B203D0"/>
    <w:rPr>
      <w:u w:val="dotted"/>
    </w:rPr>
  </w:style>
  <w:style w:type="character" w:styleId="Strong">
    <w:name w:val="Strong"/>
    <w:basedOn w:val="DefaultParagraphFont"/>
    <w:semiHidden/>
    <w:unhideWhenUsed/>
    <w:qFormat/>
    <w:rsid w:val="00B203D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B203D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B203D0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203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203D0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B203D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B203D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B203D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B203D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B203D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B203D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B203D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B203D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B203D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B203D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B203D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B203D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B203D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B203D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B203D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B203D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B203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B203D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B203D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B203D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B203D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B203D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203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B203D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B203D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B203D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B203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B203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B203D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B203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B203D0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B203D0"/>
  </w:style>
  <w:style w:type="table" w:styleId="TableProfessional">
    <w:name w:val="Table Professional"/>
    <w:basedOn w:val="TableNormal"/>
    <w:semiHidden/>
    <w:unhideWhenUsed/>
    <w:rsid w:val="00B203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B203D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B203D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B203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B203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B2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B203D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B203D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203D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B203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B2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B203D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B203D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B203D0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B203D0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B203D0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B203D0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B203D0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B203D0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B203D0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B203D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3D0"/>
    <w:pPr>
      <w:keepNext/>
      <w:keepLines/>
      <w:spacing w:before="240"/>
      <w:outlineLvl w:val="9"/>
    </w:pPr>
    <w:rPr>
      <w:rFonts w:eastAsiaTheme="majorEastAsia" w:cstheme="majorBidi"/>
      <w:b w:val="0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E05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ish\AppData\Local\Microsoft\Office\16.0\DTS\en-US%7b8FF87AB3-42D0-42A8-9AD9-56789E2804E3%7d\%7b9584E577-201A-4949-A7E9-148F0070A0EE%7dtf0280707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879E362B6F481AA7778E426C43E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AEC60-12AA-4A94-ABC2-5F41735213DB}"/>
      </w:docPartPr>
      <w:docPartBody>
        <w:p w:rsidR="00000000" w:rsidRDefault="00C47CCE">
          <w:pPr>
            <w:pStyle w:val="F8879E362B6F481AA7778E426C43E6D5"/>
          </w:pPr>
          <w:r w:rsidRPr="000A2B55">
            <w:t>Period</w:t>
          </w:r>
        </w:p>
      </w:docPartBody>
    </w:docPart>
    <w:docPart>
      <w:docPartPr>
        <w:name w:val="BF1CAA6F096B4BA38FE6F8C5321AF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65787-CEBE-4E11-995E-55F6C399C243}"/>
      </w:docPartPr>
      <w:docPartBody>
        <w:p w:rsidR="00000000" w:rsidRDefault="00C47CCE">
          <w:pPr>
            <w:pStyle w:val="BF1CAA6F096B4BA38FE6F8C5321AFA90"/>
          </w:pPr>
          <w:r w:rsidRPr="000A2B55">
            <w:t>Monday</w:t>
          </w:r>
        </w:p>
      </w:docPartBody>
    </w:docPart>
    <w:docPart>
      <w:docPartPr>
        <w:name w:val="4FC4199A7FAE4C729B445EB8AB7D0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24586-92CF-45B5-BB45-614EEA5F2025}"/>
      </w:docPartPr>
      <w:docPartBody>
        <w:p w:rsidR="00000000" w:rsidRDefault="00C47CCE">
          <w:pPr>
            <w:pStyle w:val="4FC4199A7FAE4C729B445EB8AB7D0F2B"/>
          </w:pPr>
          <w:r w:rsidRPr="000A2B55">
            <w:t>Tuesday</w:t>
          </w:r>
        </w:p>
      </w:docPartBody>
    </w:docPart>
    <w:docPart>
      <w:docPartPr>
        <w:name w:val="CE59F57452594BA78D4AE0F45E755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A16F4-5619-48DE-ABA9-628B7FFF7B1B}"/>
      </w:docPartPr>
      <w:docPartBody>
        <w:p w:rsidR="00000000" w:rsidRDefault="00C47CCE">
          <w:pPr>
            <w:pStyle w:val="CE59F57452594BA78D4AE0F45E755951"/>
          </w:pPr>
          <w:r w:rsidRPr="000A2B55">
            <w:t>Wednesday</w:t>
          </w:r>
        </w:p>
      </w:docPartBody>
    </w:docPart>
    <w:docPart>
      <w:docPartPr>
        <w:name w:val="F20F117FB08E475E88EA88F47CF14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C140B-94C8-44A8-872B-79CBFB9830C5}"/>
      </w:docPartPr>
      <w:docPartBody>
        <w:p w:rsidR="00000000" w:rsidRDefault="00C47CCE">
          <w:pPr>
            <w:pStyle w:val="F20F117FB08E475E88EA88F47CF147A4"/>
          </w:pPr>
          <w:r w:rsidRPr="000A2B55">
            <w:t>Thursday</w:t>
          </w:r>
        </w:p>
      </w:docPartBody>
    </w:docPart>
    <w:docPart>
      <w:docPartPr>
        <w:name w:val="77031AE129B54C4B84BBE162AEE1F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81D24-189E-4118-9D8F-ACA5BDCB2B1F}"/>
      </w:docPartPr>
      <w:docPartBody>
        <w:p w:rsidR="00000000" w:rsidRDefault="00C47CCE">
          <w:pPr>
            <w:pStyle w:val="77031AE129B54C4B84BBE162AEE1FEA5"/>
          </w:pPr>
          <w:r w:rsidRPr="000A2B55">
            <w:t>Friday</w:t>
          </w:r>
        </w:p>
      </w:docPartBody>
    </w:docPart>
    <w:docPart>
      <w:docPartPr>
        <w:name w:val="792F69B0739E474FB560A302A3506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51A71-D647-4B58-888F-9FD725067B1F}"/>
      </w:docPartPr>
      <w:docPartBody>
        <w:p w:rsidR="00000000" w:rsidRDefault="00C47CCE">
          <w:pPr>
            <w:pStyle w:val="792F69B0739E474FB560A302A3506054"/>
          </w:pPr>
          <w:r w:rsidRPr="000A2B55">
            <w:t>Saturday</w:t>
          </w:r>
        </w:p>
      </w:docPartBody>
    </w:docPart>
    <w:docPart>
      <w:docPartPr>
        <w:name w:val="0C75BE563AEF44A6A1C4CFEED89BA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AA198-C48A-4BA9-86B9-82CE2C501E89}"/>
      </w:docPartPr>
      <w:docPartBody>
        <w:p w:rsidR="00000000" w:rsidRDefault="00C47CCE">
          <w:pPr>
            <w:pStyle w:val="0C75BE563AEF44A6A1C4CFEED89BA980"/>
          </w:pPr>
          <w:r w:rsidRPr="000A2B55">
            <w:t>Sunday</w:t>
          </w:r>
        </w:p>
      </w:docPartBody>
    </w:docPart>
    <w:docPart>
      <w:docPartPr>
        <w:name w:val="831332F70D284028B0C7396EF2D9C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37480-B503-45AF-8630-93BF77067DFF}"/>
      </w:docPartPr>
      <w:docPartBody>
        <w:p w:rsidR="00000000" w:rsidRDefault="00C47CCE">
          <w:pPr>
            <w:pStyle w:val="831332F70D284028B0C7396EF2D9C0CB"/>
          </w:pPr>
          <w:r w:rsidRPr="000A2B55">
            <w:t>1st</w:t>
          </w:r>
        </w:p>
      </w:docPartBody>
    </w:docPart>
    <w:docPart>
      <w:docPartPr>
        <w:name w:val="27F01266BE9B45398BB62352E911E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A2E5-426A-4575-8040-16A7C38FCA99}"/>
      </w:docPartPr>
      <w:docPartBody>
        <w:p w:rsidR="00000000" w:rsidRDefault="00C47CCE">
          <w:pPr>
            <w:pStyle w:val="27F01266BE9B45398BB62352E911EBCB"/>
          </w:pPr>
          <w:r>
            <w:t>Task</w:t>
          </w:r>
        </w:p>
      </w:docPartBody>
    </w:docPart>
    <w:docPart>
      <w:docPartPr>
        <w:name w:val="ADE4C8762D73496E8E28317842B97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59BE0-A882-4BDA-8B6B-1ADD3385B5E3}"/>
      </w:docPartPr>
      <w:docPartBody>
        <w:p w:rsidR="00000000" w:rsidRDefault="00C47CCE">
          <w:pPr>
            <w:pStyle w:val="ADE4C8762D73496E8E28317842B97A7B"/>
          </w:pPr>
          <w:r>
            <w:t>Task</w:t>
          </w:r>
        </w:p>
      </w:docPartBody>
    </w:docPart>
    <w:docPart>
      <w:docPartPr>
        <w:name w:val="8C75404BA84C4D63BC347BE33AE5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A7AEB-F3EB-49CB-B2FF-2F824C7667C9}"/>
      </w:docPartPr>
      <w:docPartBody>
        <w:p w:rsidR="00000000" w:rsidRDefault="00C47CCE">
          <w:pPr>
            <w:pStyle w:val="8C75404BA84C4D63BC347BE33AE56EBC"/>
          </w:pPr>
          <w:r>
            <w:t>Task</w:t>
          </w:r>
        </w:p>
      </w:docPartBody>
    </w:docPart>
    <w:docPart>
      <w:docPartPr>
        <w:name w:val="673DE02342274825B9CDDF89B04F3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6995-10E0-48C7-BD50-3CF36FF5BE3C}"/>
      </w:docPartPr>
      <w:docPartBody>
        <w:p w:rsidR="00000000" w:rsidRDefault="00C47CCE">
          <w:pPr>
            <w:pStyle w:val="673DE02342274825B9CDDF89B04F3205"/>
          </w:pPr>
          <w:r>
            <w:t>Task</w:t>
          </w:r>
        </w:p>
      </w:docPartBody>
    </w:docPart>
    <w:docPart>
      <w:docPartPr>
        <w:name w:val="E9AA2ABCB2544591B49AE1CC19648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F5FDA-C893-4E5D-AFC2-4BBD98AA4B8A}"/>
      </w:docPartPr>
      <w:docPartBody>
        <w:p w:rsidR="00000000" w:rsidRDefault="00C47CCE">
          <w:pPr>
            <w:pStyle w:val="E9AA2ABCB2544591B49AE1CC19648B26"/>
          </w:pPr>
          <w:r>
            <w:t>Task</w:t>
          </w:r>
        </w:p>
      </w:docPartBody>
    </w:docPart>
    <w:docPart>
      <w:docPartPr>
        <w:name w:val="1D18C27E8DC74D779080AB0F3C37E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7742B-AD6C-4DFE-ACEF-65865CA461FD}"/>
      </w:docPartPr>
      <w:docPartBody>
        <w:p w:rsidR="00000000" w:rsidRDefault="00C47CCE">
          <w:pPr>
            <w:pStyle w:val="1D18C27E8DC74D779080AB0F3C37E45E"/>
          </w:pPr>
          <w:r>
            <w:t>Task</w:t>
          </w:r>
        </w:p>
      </w:docPartBody>
    </w:docPart>
    <w:docPart>
      <w:docPartPr>
        <w:name w:val="C6B6AE0C00CE46F6A1ECCAC39BA40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F03BA-C506-49AE-A38C-7068732E7E75}"/>
      </w:docPartPr>
      <w:docPartBody>
        <w:p w:rsidR="00000000" w:rsidRDefault="00C47CCE">
          <w:pPr>
            <w:pStyle w:val="C6B6AE0C00CE46F6A1ECCAC39BA4047A"/>
          </w:pPr>
          <w:r>
            <w:t>Task</w:t>
          </w:r>
        </w:p>
      </w:docPartBody>
    </w:docPart>
    <w:docPart>
      <w:docPartPr>
        <w:name w:val="DB44CF45F36B48059B7F1D09336D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E5588-1D1D-472C-A02E-D39A0D16966B}"/>
      </w:docPartPr>
      <w:docPartBody>
        <w:p w:rsidR="00000000" w:rsidRDefault="00C47CCE">
          <w:pPr>
            <w:pStyle w:val="DB44CF45F36B48059B7F1D09336D7638"/>
          </w:pPr>
          <w:r w:rsidRPr="000A2B55">
            <w:t>2nd</w:t>
          </w:r>
        </w:p>
      </w:docPartBody>
    </w:docPart>
    <w:docPart>
      <w:docPartPr>
        <w:name w:val="2B065F98A8574572884A6D969F171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892A5-B0C0-4EB5-A3D0-FABE7D7E9F1B}"/>
      </w:docPartPr>
      <w:docPartBody>
        <w:p w:rsidR="00000000" w:rsidRDefault="00C47CCE">
          <w:pPr>
            <w:pStyle w:val="2B065F98A8574572884A6D969F17108B"/>
          </w:pPr>
          <w:r>
            <w:t>Task</w:t>
          </w:r>
        </w:p>
      </w:docPartBody>
    </w:docPart>
    <w:docPart>
      <w:docPartPr>
        <w:name w:val="52DA4F58E88D4396A97B6343AA91D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53940-851D-4B1F-B38C-53C10A830772}"/>
      </w:docPartPr>
      <w:docPartBody>
        <w:p w:rsidR="00000000" w:rsidRDefault="00C47CCE">
          <w:pPr>
            <w:pStyle w:val="52DA4F58E88D4396A97B6343AA91DB03"/>
          </w:pPr>
          <w:r>
            <w:t>Task</w:t>
          </w:r>
        </w:p>
      </w:docPartBody>
    </w:docPart>
    <w:docPart>
      <w:docPartPr>
        <w:name w:val="7EEF33542BAB42A88C80D9AE9280D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80E83-0BC8-4C63-85C7-097D4778B798}"/>
      </w:docPartPr>
      <w:docPartBody>
        <w:p w:rsidR="00000000" w:rsidRDefault="00C47CCE">
          <w:pPr>
            <w:pStyle w:val="7EEF33542BAB42A88C80D9AE9280D96B"/>
          </w:pPr>
          <w:r>
            <w:t>Task</w:t>
          </w:r>
        </w:p>
      </w:docPartBody>
    </w:docPart>
    <w:docPart>
      <w:docPartPr>
        <w:name w:val="76709B187A304103A42BB4481D870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CF3AF-7C3B-4C76-A61B-5482FB40CDC8}"/>
      </w:docPartPr>
      <w:docPartBody>
        <w:p w:rsidR="00000000" w:rsidRDefault="00C47CCE">
          <w:pPr>
            <w:pStyle w:val="76709B187A304103A42BB4481D870B73"/>
          </w:pPr>
          <w:r>
            <w:t>Task</w:t>
          </w:r>
        </w:p>
      </w:docPartBody>
    </w:docPart>
    <w:docPart>
      <w:docPartPr>
        <w:name w:val="09488EE2BEEA45C2B3EF5AB1FA167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37B1D-BC3D-47A4-82C7-9E32FCCD8040}"/>
      </w:docPartPr>
      <w:docPartBody>
        <w:p w:rsidR="00000000" w:rsidRDefault="00C47CCE">
          <w:pPr>
            <w:pStyle w:val="09488EE2BEEA45C2B3EF5AB1FA1675E5"/>
          </w:pPr>
          <w:r>
            <w:t>Task</w:t>
          </w:r>
        </w:p>
      </w:docPartBody>
    </w:docPart>
    <w:docPart>
      <w:docPartPr>
        <w:name w:val="AEC33BA8F2DE44F3A74AF1918ED31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8D9AA-1A9A-422F-8568-F9D379AE9E25}"/>
      </w:docPartPr>
      <w:docPartBody>
        <w:p w:rsidR="00000000" w:rsidRDefault="00C47CCE">
          <w:pPr>
            <w:pStyle w:val="AEC33BA8F2DE44F3A74AF1918ED31B20"/>
          </w:pPr>
          <w:r>
            <w:t>Task</w:t>
          </w:r>
        </w:p>
      </w:docPartBody>
    </w:docPart>
    <w:docPart>
      <w:docPartPr>
        <w:name w:val="0D285626B7584B00B09F2D286681E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82BE2-6BD3-40CB-BCDB-7B5242052283}"/>
      </w:docPartPr>
      <w:docPartBody>
        <w:p w:rsidR="00000000" w:rsidRDefault="00C47CCE">
          <w:pPr>
            <w:pStyle w:val="0D285626B7584B00B09F2D286681EE00"/>
          </w:pPr>
          <w:r>
            <w:t>Task</w:t>
          </w:r>
        </w:p>
      </w:docPartBody>
    </w:docPart>
    <w:docPart>
      <w:docPartPr>
        <w:name w:val="6AEE2CFE44FB421FB8D9BEB672241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0DD9E-04AC-44CD-8D93-EAF5E6AE4891}"/>
      </w:docPartPr>
      <w:docPartBody>
        <w:p w:rsidR="00000000" w:rsidRDefault="00C47CCE">
          <w:pPr>
            <w:pStyle w:val="6AEE2CFE44FB421FB8D9BEB672241C22"/>
          </w:pPr>
          <w:r w:rsidRPr="000A2B55">
            <w:t>3rd</w:t>
          </w:r>
        </w:p>
      </w:docPartBody>
    </w:docPart>
    <w:docPart>
      <w:docPartPr>
        <w:name w:val="5F7BD1B00F9B4EB29292D193E869C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418E2-61B4-4162-90EB-214708E7B489}"/>
      </w:docPartPr>
      <w:docPartBody>
        <w:p w:rsidR="00000000" w:rsidRDefault="00C47CCE">
          <w:pPr>
            <w:pStyle w:val="5F7BD1B00F9B4EB29292D193E869C7D0"/>
          </w:pPr>
          <w:r>
            <w:t>Task</w:t>
          </w:r>
        </w:p>
      </w:docPartBody>
    </w:docPart>
    <w:docPart>
      <w:docPartPr>
        <w:name w:val="E67FBC7712DF44A79D5C56D0AEE79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E0FB8-F32D-4F50-BD14-CC90A850EF75}"/>
      </w:docPartPr>
      <w:docPartBody>
        <w:p w:rsidR="00000000" w:rsidRDefault="00C47CCE">
          <w:pPr>
            <w:pStyle w:val="E67FBC7712DF44A79D5C56D0AEE79BCA"/>
          </w:pPr>
          <w:r>
            <w:t>Task</w:t>
          </w:r>
        </w:p>
      </w:docPartBody>
    </w:docPart>
    <w:docPart>
      <w:docPartPr>
        <w:name w:val="4E8AC4B224214EA189098EB9D67F1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E854-1B47-41ED-BAC8-0BE181256857}"/>
      </w:docPartPr>
      <w:docPartBody>
        <w:p w:rsidR="00000000" w:rsidRDefault="00C47CCE">
          <w:pPr>
            <w:pStyle w:val="4E8AC4B224214EA189098EB9D67F1056"/>
          </w:pPr>
          <w:r>
            <w:t>Task</w:t>
          </w:r>
        </w:p>
      </w:docPartBody>
    </w:docPart>
    <w:docPart>
      <w:docPartPr>
        <w:name w:val="E316D9F5AB284DD8BE928941D3892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08062-514B-4629-A5D2-D2E0A12853A4}"/>
      </w:docPartPr>
      <w:docPartBody>
        <w:p w:rsidR="00000000" w:rsidRDefault="00C47CCE">
          <w:pPr>
            <w:pStyle w:val="E316D9F5AB284DD8BE928941D38924F4"/>
          </w:pPr>
          <w:r>
            <w:t>Task</w:t>
          </w:r>
        </w:p>
      </w:docPartBody>
    </w:docPart>
    <w:docPart>
      <w:docPartPr>
        <w:name w:val="F088221E7A8B422CB6A4A7B39D6DD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6AFE3-42A4-49B8-9EE7-0AAEDFB935F8}"/>
      </w:docPartPr>
      <w:docPartBody>
        <w:p w:rsidR="00000000" w:rsidRDefault="00C47CCE">
          <w:pPr>
            <w:pStyle w:val="F088221E7A8B422CB6A4A7B39D6DD2CC"/>
          </w:pPr>
          <w:r>
            <w:t>Task</w:t>
          </w:r>
        </w:p>
      </w:docPartBody>
    </w:docPart>
    <w:docPart>
      <w:docPartPr>
        <w:name w:val="E4F28A2399904FEFA84ED6CE37F75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D1C8D-EAD5-4D7E-AC9A-E814FA9BB4CB}"/>
      </w:docPartPr>
      <w:docPartBody>
        <w:p w:rsidR="00000000" w:rsidRDefault="00C47CCE">
          <w:pPr>
            <w:pStyle w:val="E4F28A2399904FEFA84ED6CE37F75F2F"/>
          </w:pPr>
          <w:r>
            <w:t>Task</w:t>
          </w:r>
        </w:p>
      </w:docPartBody>
    </w:docPart>
    <w:docPart>
      <w:docPartPr>
        <w:name w:val="E50514CDA0A74C288088D35A00D15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CCCAD-8AB4-4119-A804-70F970FFEB2E}"/>
      </w:docPartPr>
      <w:docPartBody>
        <w:p w:rsidR="00000000" w:rsidRDefault="00C47CCE">
          <w:pPr>
            <w:pStyle w:val="E50514CDA0A74C288088D35A00D15E4A"/>
          </w:pPr>
          <w:r>
            <w:t>Task</w:t>
          </w:r>
        </w:p>
      </w:docPartBody>
    </w:docPart>
    <w:docPart>
      <w:docPartPr>
        <w:name w:val="BAFA3B56AED04C09BEC773D29F2D1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29A51-ED25-4E30-BB02-9AA15ECC1099}"/>
      </w:docPartPr>
      <w:docPartBody>
        <w:p w:rsidR="00000000" w:rsidRDefault="00C47CCE">
          <w:pPr>
            <w:pStyle w:val="BAFA3B56AED04C09BEC773D29F2D10E4"/>
          </w:pPr>
          <w:r w:rsidRPr="000A2B55">
            <w:t>4th</w:t>
          </w:r>
        </w:p>
      </w:docPartBody>
    </w:docPart>
    <w:docPart>
      <w:docPartPr>
        <w:name w:val="0C4030CAAF674D829A138AC29DDA4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57703-4DBE-4DC0-907D-50CBC014C9B7}"/>
      </w:docPartPr>
      <w:docPartBody>
        <w:p w:rsidR="00000000" w:rsidRDefault="00C47CCE">
          <w:pPr>
            <w:pStyle w:val="0C4030CAAF674D829A138AC29DDA4BF7"/>
          </w:pPr>
          <w:r>
            <w:t>Task</w:t>
          </w:r>
        </w:p>
      </w:docPartBody>
    </w:docPart>
    <w:docPart>
      <w:docPartPr>
        <w:name w:val="6759253178FF4E4D9CCC1E63C89E8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FD9F0-2578-4F35-A6A4-65DD18AE86D5}"/>
      </w:docPartPr>
      <w:docPartBody>
        <w:p w:rsidR="00000000" w:rsidRDefault="00C47CCE">
          <w:pPr>
            <w:pStyle w:val="6759253178FF4E4D9CCC1E63C89E8554"/>
          </w:pPr>
          <w:r>
            <w:t>Task</w:t>
          </w:r>
        </w:p>
      </w:docPartBody>
    </w:docPart>
    <w:docPart>
      <w:docPartPr>
        <w:name w:val="7376EBB0957B42919178971A9E666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A3485-997D-432F-AC54-6A16D748699B}"/>
      </w:docPartPr>
      <w:docPartBody>
        <w:p w:rsidR="00000000" w:rsidRDefault="00C47CCE">
          <w:pPr>
            <w:pStyle w:val="7376EBB0957B42919178971A9E66633A"/>
          </w:pPr>
          <w:r>
            <w:t>Task</w:t>
          </w:r>
        </w:p>
      </w:docPartBody>
    </w:docPart>
    <w:docPart>
      <w:docPartPr>
        <w:name w:val="99FCDF6D1188488A940B96AE9D0B9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9D45A-FBA4-4899-A0CA-C8F04317899B}"/>
      </w:docPartPr>
      <w:docPartBody>
        <w:p w:rsidR="00000000" w:rsidRDefault="00C47CCE">
          <w:pPr>
            <w:pStyle w:val="99FCDF6D1188488A940B96AE9D0B98AB"/>
          </w:pPr>
          <w:r>
            <w:t>Task</w:t>
          </w:r>
        </w:p>
      </w:docPartBody>
    </w:docPart>
    <w:docPart>
      <w:docPartPr>
        <w:name w:val="1E685C8E81524488A12AC680DBCEA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1C0B9-FD38-4B86-8EC8-091917CF69CE}"/>
      </w:docPartPr>
      <w:docPartBody>
        <w:p w:rsidR="00000000" w:rsidRDefault="00C47CCE">
          <w:pPr>
            <w:pStyle w:val="1E685C8E81524488A12AC680DBCEAD69"/>
          </w:pPr>
          <w:r>
            <w:t>Task</w:t>
          </w:r>
        </w:p>
      </w:docPartBody>
    </w:docPart>
    <w:docPart>
      <w:docPartPr>
        <w:name w:val="83030BA3A7F942E6B4382345A909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86394-2AD2-44C3-85BE-92B93AF8A91E}"/>
      </w:docPartPr>
      <w:docPartBody>
        <w:p w:rsidR="00000000" w:rsidRDefault="00C47CCE">
          <w:pPr>
            <w:pStyle w:val="83030BA3A7F942E6B4382345A9098B4B"/>
          </w:pPr>
          <w:r>
            <w:t>Task</w:t>
          </w:r>
        </w:p>
      </w:docPartBody>
    </w:docPart>
    <w:docPart>
      <w:docPartPr>
        <w:name w:val="0C5541FBA0744AADA189ADC56CE41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4811A-4DA2-4A7D-8123-0E37D6C2E5AB}"/>
      </w:docPartPr>
      <w:docPartBody>
        <w:p w:rsidR="00000000" w:rsidRDefault="00C47CCE">
          <w:pPr>
            <w:pStyle w:val="0C5541FBA0744AADA189ADC56CE41B72"/>
          </w:pPr>
          <w:r>
            <w:t>Task</w:t>
          </w:r>
        </w:p>
      </w:docPartBody>
    </w:docPart>
    <w:docPart>
      <w:docPartPr>
        <w:name w:val="FA85F8A815804FCCB86BE0043F3A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929F5-A4EA-495A-9C73-38FFF1C8D840}"/>
      </w:docPartPr>
      <w:docPartBody>
        <w:p w:rsidR="00000000" w:rsidRDefault="00C47CCE">
          <w:pPr>
            <w:pStyle w:val="FA85F8A815804FCCB86BE0043F3A4A97"/>
          </w:pPr>
          <w:r w:rsidRPr="000A2B55">
            <w:t>5th</w:t>
          </w:r>
        </w:p>
      </w:docPartBody>
    </w:docPart>
    <w:docPart>
      <w:docPartPr>
        <w:name w:val="C8552D7B37964562830C8818ED9E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891A3-4D78-4A5C-9DBB-D75923E6D0A3}"/>
      </w:docPartPr>
      <w:docPartBody>
        <w:p w:rsidR="00000000" w:rsidRDefault="00C47CCE">
          <w:pPr>
            <w:pStyle w:val="C8552D7B37964562830C8818ED9E557B"/>
          </w:pPr>
          <w:r>
            <w:t>Task</w:t>
          </w:r>
        </w:p>
      </w:docPartBody>
    </w:docPart>
    <w:docPart>
      <w:docPartPr>
        <w:name w:val="D5B968AFE86944F7A856E507EF2A8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8C8F3-A50D-4373-94A4-9A50F793CF5D}"/>
      </w:docPartPr>
      <w:docPartBody>
        <w:p w:rsidR="00000000" w:rsidRDefault="00C47CCE">
          <w:pPr>
            <w:pStyle w:val="D5B968AFE86944F7A856E507EF2A8893"/>
          </w:pPr>
          <w:r>
            <w:t>Task</w:t>
          </w:r>
        </w:p>
      </w:docPartBody>
    </w:docPart>
    <w:docPart>
      <w:docPartPr>
        <w:name w:val="9207D00758BE45F394689709DC534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98719-653C-4B38-9DE1-15134B4C1B99}"/>
      </w:docPartPr>
      <w:docPartBody>
        <w:p w:rsidR="00000000" w:rsidRDefault="00C47CCE">
          <w:pPr>
            <w:pStyle w:val="9207D00758BE45F394689709DC534731"/>
          </w:pPr>
          <w:r>
            <w:t>Task</w:t>
          </w:r>
        </w:p>
      </w:docPartBody>
    </w:docPart>
    <w:docPart>
      <w:docPartPr>
        <w:name w:val="9408ED98689544FF8256E62295231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76C18-6BB2-41E5-9B77-7EA16B75A2B4}"/>
      </w:docPartPr>
      <w:docPartBody>
        <w:p w:rsidR="00000000" w:rsidRDefault="00C47CCE">
          <w:pPr>
            <w:pStyle w:val="9408ED98689544FF8256E622952314B6"/>
          </w:pPr>
          <w:r>
            <w:t>Task</w:t>
          </w:r>
        </w:p>
      </w:docPartBody>
    </w:docPart>
    <w:docPart>
      <w:docPartPr>
        <w:name w:val="2A51D9F8DA4F40F88646A5028F380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B4A1-C204-4379-B7FC-BC86DD69C1BB}"/>
      </w:docPartPr>
      <w:docPartBody>
        <w:p w:rsidR="00000000" w:rsidRDefault="00C47CCE">
          <w:pPr>
            <w:pStyle w:val="2A51D9F8DA4F40F88646A5028F380810"/>
          </w:pPr>
          <w:r>
            <w:t>Task</w:t>
          </w:r>
        </w:p>
      </w:docPartBody>
    </w:docPart>
    <w:docPart>
      <w:docPartPr>
        <w:name w:val="3B7A6EAF3C9E4DECB10288EA60E72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5B24C-800C-4183-A7E5-7AD4844AB762}"/>
      </w:docPartPr>
      <w:docPartBody>
        <w:p w:rsidR="00000000" w:rsidRDefault="00C47CCE">
          <w:pPr>
            <w:pStyle w:val="3B7A6EAF3C9E4DECB10288EA60E72F20"/>
          </w:pPr>
          <w:r>
            <w:t>Task</w:t>
          </w:r>
        </w:p>
      </w:docPartBody>
    </w:docPart>
    <w:docPart>
      <w:docPartPr>
        <w:name w:val="9170E337634146AE8C9E3C2D4C645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D378A-FD89-480C-B0B8-B48BEE3AE568}"/>
      </w:docPartPr>
      <w:docPartBody>
        <w:p w:rsidR="00000000" w:rsidRDefault="00C47CCE">
          <w:pPr>
            <w:pStyle w:val="9170E337634146AE8C9E3C2D4C645E64"/>
          </w:pPr>
          <w:r>
            <w:t>Task</w:t>
          </w:r>
        </w:p>
      </w:docPartBody>
    </w:docPart>
    <w:docPart>
      <w:docPartPr>
        <w:name w:val="7FD4B0023EDA4EFD87A276A73017C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4959C-8889-4093-B04F-17284514A3CF}"/>
      </w:docPartPr>
      <w:docPartBody>
        <w:p w:rsidR="00000000" w:rsidRDefault="00C47CCE">
          <w:pPr>
            <w:pStyle w:val="7FD4B0023EDA4EFD87A276A73017C3B9"/>
          </w:pPr>
          <w:r w:rsidRPr="000A2B55">
            <w:t>6th</w:t>
          </w:r>
        </w:p>
      </w:docPartBody>
    </w:docPart>
    <w:docPart>
      <w:docPartPr>
        <w:name w:val="392C25CEA019401C9A11B9A2DC840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9EB75-6566-4E1E-B632-37552E8F6792}"/>
      </w:docPartPr>
      <w:docPartBody>
        <w:p w:rsidR="00000000" w:rsidRDefault="00C47CCE">
          <w:pPr>
            <w:pStyle w:val="392C25CEA019401C9A11B9A2DC840AC3"/>
          </w:pPr>
          <w:r>
            <w:t>Task</w:t>
          </w:r>
        </w:p>
      </w:docPartBody>
    </w:docPart>
    <w:docPart>
      <w:docPartPr>
        <w:name w:val="580A82E1828046FEB1BE135990B26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F67BA-FCD7-4406-A969-A55AE54A43A5}"/>
      </w:docPartPr>
      <w:docPartBody>
        <w:p w:rsidR="00000000" w:rsidRDefault="00C47CCE">
          <w:pPr>
            <w:pStyle w:val="580A82E1828046FEB1BE135990B26A0C"/>
          </w:pPr>
          <w:r>
            <w:t>Task</w:t>
          </w:r>
        </w:p>
      </w:docPartBody>
    </w:docPart>
    <w:docPart>
      <w:docPartPr>
        <w:name w:val="0D82FE9891444627A29463D9303F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D4D7B-F432-40AB-AE89-EEA732429266}"/>
      </w:docPartPr>
      <w:docPartBody>
        <w:p w:rsidR="00000000" w:rsidRDefault="00C47CCE">
          <w:pPr>
            <w:pStyle w:val="0D82FE9891444627A29463D9303F5510"/>
          </w:pPr>
          <w:r>
            <w:t>Task</w:t>
          </w:r>
        </w:p>
      </w:docPartBody>
    </w:docPart>
    <w:docPart>
      <w:docPartPr>
        <w:name w:val="60166ED56D474BE9A42B5BB14374D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62B98-76C1-43CC-8532-8C1FF8C097B7}"/>
      </w:docPartPr>
      <w:docPartBody>
        <w:p w:rsidR="00000000" w:rsidRDefault="00C47CCE">
          <w:pPr>
            <w:pStyle w:val="60166ED56D474BE9A42B5BB14374DD6C"/>
          </w:pPr>
          <w:r>
            <w:t>Task</w:t>
          </w:r>
        </w:p>
      </w:docPartBody>
    </w:docPart>
    <w:docPart>
      <w:docPartPr>
        <w:name w:val="FEC109D04D5342AF8C3D6EEF6D067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C4F8C-C399-4294-A4F0-7DF28FE00547}"/>
      </w:docPartPr>
      <w:docPartBody>
        <w:p w:rsidR="00000000" w:rsidRDefault="00C47CCE">
          <w:pPr>
            <w:pStyle w:val="FEC109D04D5342AF8C3D6EEF6D06733B"/>
          </w:pPr>
          <w:r>
            <w:t>Task</w:t>
          </w:r>
        </w:p>
      </w:docPartBody>
    </w:docPart>
    <w:docPart>
      <w:docPartPr>
        <w:name w:val="CC68ECAA197E427F8BD31C6BEBC1F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9ABAE-B611-4426-936F-F0B5443899F2}"/>
      </w:docPartPr>
      <w:docPartBody>
        <w:p w:rsidR="00000000" w:rsidRDefault="00C47CCE">
          <w:pPr>
            <w:pStyle w:val="CC68ECAA197E427F8BD31C6BEBC1F8F7"/>
          </w:pPr>
          <w:r>
            <w:t>Task</w:t>
          </w:r>
        </w:p>
      </w:docPartBody>
    </w:docPart>
    <w:docPart>
      <w:docPartPr>
        <w:name w:val="6F670943B4B949E9881150EE6D9EC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5006E-5C7E-4953-87E1-2CB182A3445F}"/>
      </w:docPartPr>
      <w:docPartBody>
        <w:p w:rsidR="00000000" w:rsidRDefault="00C47CCE">
          <w:pPr>
            <w:pStyle w:val="6F670943B4B949E9881150EE6D9EC6CB"/>
          </w:pPr>
          <w:r>
            <w:t>Task</w:t>
          </w:r>
        </w:p>
      </w:docPartBody>
    </w:docPart>
    <w:docPart>
      <w:docPartPr>
        <w:name w:val="4780EF6E8E874703A538F8F1F147A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47302-FBB8-45D0-BBD9-D2E4EC5556E8}"/>
      </w:docPartPr>
      <w:docPartBody>
        <w:p w:rsidR="00000000" w:rsidRDefault="00C47CCE">
          <w:pPr>
            <w:pStyle w:val="4780EF6E8E874703A538F8F1F147AA21"/>
          </w:pPr>
          <w:r w:rsidRPr="000A2B55">
            <w:t>7th</w:t>
          </w:r>
        </w:p>
      </w:docPartBody>
    </w:docPart>
    <w:docPart>
      <w:docPartPr>
        <w:name w:val="051646FBDE7E4EC9BAD1EFEB63D68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FB7F-7807-4923-8DCF-A4BAC898E3DF}"/>
      </w:docPartPr>
      <w:docPartBody>
        <w:p w:rsidR="00000000" w:rsidRDefault="00C47CCE">
          <w:pPr>
            <w:pStyle w:val="051646FBDE7E4EC9BAD1EFEB63D6816F"/>
          </w:pPr>
          <w:r>
            <w:t>Task</w:t>
          </w:r>
        </w:p>
      </w:docPartBody>
    </w:docPart>
    <w:docPart>
      <w:docPartPr>
        <w:name w:val="222F540D749D4F00BD0B591F0081D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0E52E-2C17-4334-B647-920E5AADE491}"/>
      </w:docPartPr>
      <w:docPartBody>
        <w:p w:rsidR="00000000" w:rsidRDefault="00C47CCE">
          <w:pPr>
            <w:pStyle w:val="222F540D749D4F00BD0B591F0081DB63"/>
          </w:pPr>
          <w:r>
            <w:t>Task</w:t>
          </w:r>
        </w:p>
      </w:docPartBody>
    </w:docPart>
    <w:docPart>
      <w:docPartPr>
        <w:name w:val="F2D549C6360D4974B0D33AEBBD778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E6378-3EC3-43AC-9084-9696ACD06567}"/>
      </w:docPartPr>
      <w:docPartBody>
        <w:p w:rsidR="00000000" w:rsidRDefault="00C47CCE">
          <w:pPr>
            <w:pStyle w:val="F2D549C6360D4974B0D33AEBBD778C0B"/>
          </w:pPr>
          <w:r>
            <w:t>Task</w:t>
          </w:r>
        </w:p>
      </w:docPartBody>
    </w:docPart>
    <w:docPart>
      <w:docPartPr>
        <w:name w:val="E1EFDF7991364B5F92043BD35EBD5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9B7C5-BEAB-4316-8C3F-C96E7917FF7C}"/>
      </w:docPartPr>
      <w:docPartBody>
        <w:p w:rsidR="00000000" w:rsidRDefault="00C47CCE">
          <w:pPr>
            <w:pStyle w:val="E1EFDF7991364B5F92043BD35EBD5D3A"/>
          </w:pPr>
          <w:r>
            <w:t>Task</w:t>
          </w:r>
        </w:p>
      </w:docPartBody>
    </w:docPart>
    <w:docPart>
      <w:docPartPr>
        <w:name w:val="D4562D00DDAB416E95FF5A4896937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59B14-DD35-4B35-8337-68AF010866B2}"/>
      </w:docPartPr>
      <w:docPartBody>
        <w:p w:rsidR="00000000" w:rsidRDefault="00C47CCE">
          <w:pPr>
            <w:pStyle w:val="D4562D00DDAB416E95FF5A48969374D3"/>
          </w:pPr>
          <w:r>
            <w:t>Task</w:t>
          </w:r>
        </w:p>
      </w:docPartBody>
    </w:docPart>
    <w:docPart>
      <w:docPartPr>
        <w:name w:val="A14DC4F5F3A845B8BA576AB053637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8F013-3A77-469A-BEF4-74FB5C6CF555}"/>
      </w:docPartPr>
      <w:docPartBody>
        <w:p w:rsidR="00000000" w:rsidRDefault="00C47CCE">
          <w:pPr>
            <w:pStyle w:val="A14DC4F5F3A845B8BA576AB053637796"/>
          </w:pPr>
          <w:r>
            <w:t>Task</w:t>
          </w:r>
        </w:p>
      </w:docPartBody>
    </w:docPart>
    <w:docPart>
      <w:docPartPr>
        <w:name w:val="10A8067F99934D3396F7908FF792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9176E-48CB-4FA9-B78D-2BF0CFA8FF07}"/>
      </w:docPartPr>
      <w:docPartBody>
        <w:p w:rsidR="00000000" w:rsidRDefault="00C47CCE">
          <w:pPr>
            <w:pStyle w:val="10A8067F99934D3396F7908FF7920DFD"/>
          </w:pPr>
          <w:r>
            <w:t>Task</w:t>
          </w:r>
        </w:p>
      </w:docPartBody>
    </w:docPart>
    <w:docPart>
      <w:docPartPr>
        <w:name w:val="494BFB1587D142D9900CDC7E03D7C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39CFF-FB9B-44FA-AC82-37BC005EE966}"/>
      </w:docPartPr>
      <w:docPartBody>
        <w:p w:rsidR="00000000" w:rsidRDefault="00C47CCE">
          <w:pPr>
            <w:pStyle w:val="494BFB1587D142D9900CDC7E03D7C879"/>
          </w:pPr>
          <w:r w:rsidRPr="000A2B55">
            <w:t>8th</w:t>
          </w:r>
        </w:p>
      </w:docPartBody>
    </w:docPart>
    <w:docPart>
      <w:docPartPr>
        <w:name w:val="85E9B1408FAF442C86D40FE64DE69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C688F-FA6D-40FE-9433-CD2EE936F6CD}"/>
      </w:docPartPr>
      <w:docPartBody>
        <w:p w:rsidR="00000000" w:rsidRDefault="00C47CCE">
          <w:pPr>
            <w:pStyle w:val="85E9B1408FAF442C86D40FE64DE69009"/>
          </w:pPr>
          <w:r>
            <w:t>Task</w:t>
          </w:r>
        </w:p>
      </w:docPartBody>
    </w:docPart>
    <w:docPart>
      <w:docPartPr>
        <w:name w:val="A0164B937A18415BA3DA3E9283263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C212C-547E-4774-8354-130BA3FD198B}"/>
      </w:docPartPr>
      <w:docPartBody>
        <w:p w:rsidR="00000000" w:rsidRDefault="00C47CCE">
          <w:pPr>
            <w:pStyle w:val="A0164B937A18415BA3DA3E92832635AF"/>
          </w:pPr>
          <w:r>
            <w:t>Task</w:t>
          </w:r>
        </w:p>
      </w:docPartBody>
    </w:docPart>
    <w:docPart>
      <w:docPartPr>
        <w:name w:val="5B23184560B646EFB9F51C5238C2A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25D45-4261-4D64-9985-357483173748}"/>
      </w:docPartPr>
      <w:docPartBody>
        <w:p w:rsidR="00000000" w:rsidRDefault="00C47CCE">
          <w:pPr>
            <w:pStyle w:val="5B23184560B646EFB9F51C5238C2A387"/>
          </w:pPr>
          <w:r>
            <w:t>Task</w:t>
          </w:r>
        </w:p>
      </w:docPartBody>
    </w:docPart>
    <w:docPart>
      <w:docPartPr>
        <w:name w:val="0946DB58B43C483F8442B2FC2EBD1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C535D-D60D-4D57-937D-72C39C24ACFF}"/>
      </w:docPartPr>
      <w:docPartBody>
        <w:p w:rsidR="00000000" w:rsidRDefault="00C47CCE">
          <w:pPr>
            <w:pStyle w:val="0946DB58B43C483F8442B2FC2EBD1159"/>
          </w:pPr>
          <w:r>
            <w:t>Task</w:t>
          </w:r>
        </w:p>
      </w:docPartBody>
    </w:docPart>
    <w:docPart>
      <w:docPartPr>
        <w:name w:val="FC815B64795148918AE51608CDF01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4A544-2A85-4364-AA37-7F55C654F10B}"/>
      </w:docPartPr>
      <w:docPartBody>
        <w:p w:rsidR="00000000" w:rsidRDefault="00C47CCE">
          <w:pPr>
            <w:pStyle w:val="FC815B64795148918AE51608CDF01A57"/>
          </w:pPr>
          <w:r>
            <w:t>Task</w:t>
          </w:r>
        </w:p>
      </w:docPartBody>
    </w:docPart>
    <w:docPart>
      <w:docPartPr>
        <w:name w:val="8C1169C6227240E381D56904650A8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56E94-35B9-4BB4-A92D-34208DFC04A2}"/>
      </w:docPartPr>
      <w:docPartBody>
        <w:p w:rsidR="00000000" w:rsidRDefault="00C47CCE">
          <w:pPr>
            <w:pStyle w:val="8C1169C6227240E381D56904650A8105"/>
          </w:pPr>
          <w:r>
            <w:t>Task</w:t>
          </w:r>
        </w:p>
      </w:docPartBody>
    </w:docPart>
    <w:docPart>
      <w:docPartPr>
        <w:name w:val="381B4F26F1874AAAA2AFFCA315E88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197BB-D2A7-4C0A-87F5-00E4EB5917B1}"/>
      </w:docPartPr>
      <w:docPartBody>
        <w:p w:rsidR="00000000" w:rsidRDefault="00C47CCE">
          <w:pPr>
            <w:pStyle w:val="381B4F26F1874AAAA2AFFCA315E88AA0"/>
          </w:pPr>
          <w:r>
            <w:t>Task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08BB4CCE3470EAA54DDA5E72760A8">
    <w:name w:val="AC008BB4CCE3470EAA54DDA5E72760A8"/>
  </w:style>
  <w:style w:type="paragraph" w:customStyle="1" w:styleId="6020AE7943E94F94A03EE8CA5B6B2A05">
    <w:name w:val="6020AE7943E94F94A03EE8CA5B6B2A05"/>
  </w:style>
  <w:style w:type="paragraph" w:customStyle="1" w:styleId="B757F017812B47EC9D7ED2E33CDAA65F">
    <w:name w:val="B757F017812B47EC9D7ED2E33CDAA65F"/>
  </w:style>
  <w:style w:type="paragraph" w:customStyle="1" w:styleId="8F62FE93AA4D463DA83483EDD3AD22ED">
    <w:name w:val="8F62FE93AA4D463DA83483EDD3AD22ED"/>
  </w:style>
  <w:style w:type="paragraph" w:customStyle="1" w:styleId="F8879E362B6F481AA7778E426C43E6D5">
    <w:name w:val="F8879E362B6F481AA7778E426C43E6D5"/>
  </w:style>
  <w:style w:type="paragraph" w:customStyle="1" w:styleId="BF1CAA6F096B4BA38FE6F8C5321AFA90">
    <w:name w:val="BF1CAA6F096B4BA38FE6F8C5321AFA90"/>
  </w:style>
  <w:style w:type="paragraph" w:customStyle="1" w:styleId="4FC4199A7FAE4C729B445EB8AB7D0F2B">
    <w:name w:val="4FC4199A7FAE4C729B445EB8AB7D0F2B"/>
  </w:style>
  <w:style w:type="paragraph" w:customStyle="1" w:styleId="CE59F57452594BA78D4AE0F45E755951">
    <w:name w:val="CE59F57452594BA78D4AE0F45E755951"/>
  </w:style>
  <w:style w:type="paragraph" w:customStyle="1" w:styleId="F20F117FB08E475E88EA88F47CF147A4">
    <w:name w:val="F20F117FB08E475E88EA88F47CF147A4"/>
  </w:style>
  <w:style w:type="paragraph" w:customStyle="1" w:styleId="77031AE129B54C4B84BBE162AEE1FEA5">
    <w:name w:val="77031AE129B54C4B84BBE162AEE1FEA5"/>
  </w:style>
  <w:style w:type="paragraph" w:customStyle="1" w:styleId="792F69B0739E474FB560A302A3506054">
    <w:name w:val="792F69B0739E474FB560A302A3506054"/>
  </w:style>
  <w:style w:type="paragraph" w:customStyle="1" w:styleId="0C75BE563AEF44A6A1C4CFEED89BA980">
    <w:name w:val="0C75BE563AEF44A6A1C4CFEED89BA980"/>
  </w:style>
  <w:style w:type="paragraph" w:customStyle="1" w:styleId="831332F70D284028B0C7396EF2D9C0CB">
    <w:name w:val="831332F70D284028B0C7396EF2D9C0CB"/>
  </w:style>
  <w:style w:type="paragraph" w:customStyle="1" w:styleId="27F01266BE9B45398BB62352E911EBCB">
    <w:name w:val="27F01266BE9B45398BB62352E911EBCB"/>
  </w:style>
  <w:style w:type="paragraph" w:customStyle="1" w:styleId="ADE4C8762D73496E8E28317842B97A7B">
    <w:name w:val="ADE4C8762D73496E8E28317842B97A7B"/>
  </w:style>
  <w:style w:type="paragraph" w:customStyle="1" w:styleId="8C75404BA84C4D63BC347BE33AE56EBC">
    <w:name w:val="8C75404BA84C4D63BC347BE33AE56EBC"/>
  </w:style>
  <w:style w:type="paragraph" w:customStyle="1" w:styleId="673DE02342274825B9CDDF89B04F3205">
    <w:name w:val="673DE02342274825B9CDDF89B04F3205"/>
  </w:style>
  <w:style w:type="paragraph" w:customStyle="1" w:styleId="E9AA2ABCB2544591B49AE1CC19648B26">
    <w:name w:val="E9AA2ABCB2544591B49AE1CC19648B26"/>
  </w:style>
  <w:style w:type="paragraph" w:customStyle="1" w:styleId="1D18C27E8DC74D779080AB0F3C37E45E">
    <w:name w:val="1D18C27E8DC74D779080AB0F3C37E45E"/>
  </w:style>
  <w:style w:type="paragraph" w:customStyle="1" w:styleId="C6B6AE0C00CE46F6A1ECCAC39BA4047A">
    <w:name w:val="C6B6AE0C00CE46F6A1ECCAC39BA4047A"/>
  </w:style>
  <w:style w:type="paragraph" w:customStyle="1" w:styleId="DB44CF45F36B48059B7F1D09336D7638">
    <w:name w:val="DB44CF45F36B48059B7F1D09336D7638"/>
  </w:style>
  <w:style w:type="paragraph" w:customStyle="1" w:styleId="2B065F98A8574572884A6D969F17108B">
    <w:name w:val="2B065F98A8574572884A6D969F17108B"/>
  </w:style>
  <w:style w:type="paragraph" w:customStyle="1" w:styleId="52DA4F58E88D4396A97B6343AA91DB03">
    <w:name w:val="52DA4F58E88D4396A97B6343AA91DB03"/>
  </w:style>
  <w:style w:type="paragraph" w:customStyle="1" w:styleId="7EEF33542BAB42A88C80D9AE9280D96B">
    <w:name w:val="7EEF33542BAB42A88C80D9AE9280D96B"/>
  </w:style>
  <w:style w:type="paragraph" w:customStyle="1" w:styleId="76709B187A304103A42BB4481D870B73">
    <w:name w:val="76709B187A304103A42BB4481D870B73"/>
  </w:style>
  <w:style w:type="paragraph" w:customStyle="1" w:styleId="09488EE2BEEA45C2B3EF5AB1FA1675E5">
    <w:name w:val="09488EE2BEEA45C2B3EF5AB1FA1675E5"/>
  </w:style>
  <w:style w:type="paragraph" w:customStyle="1" w:styleId="AEC33BA8F2DE44F3A74AF1918ED31B20">
    <w:name w:val="AEC33BA8F2DE44F3A74AF1918ED31B20"/>
  </w:style>
  <w:style w:type="paragraph" w:customStyle="1" w:styleId="0D285626B7584B00B09F2D286681EE00">
    <w:name w:val="0D285626B7584B00B09F2D286681EE00"/>
  </w:style>
  <w:style w:type="paragraph" w:customStyle="1" w:styleId="6AEE2CFE44FB421FB8D9BEB672241C22">
    <w:name w:val="6AEE2CFE44FB421FB8D9BEB672241C22"/>
  </w:style>
  <w:style w:type="paragraph" w:customStyle="1" w:styleId="5F7BD1B00F9B4EB29292D193E869C7D0">
    <w:name w:val="5F7BD1B00F9B4EB29292D193E869C7D0"/>
  </w:style>
  <w:style w:type="paragraph" w:customStyle="1" w:styleId="E67FBC7712DF44A79D5C56D0AEE79BCA">
    <w:name w:val="E67FBC7712DF44A79D5C56D0AEE79BCA"/>
  </w:style>
  <w:style w:type="paragraph" w:customStyle="1" w:styleId="4E8AC4B224214EA189098EB9D67F1056">
    <w:name w:val="4E8AC4B224214EA189098EB9D67F1056"/>
  </w:style>
  <w:style w:type="paragraph" w:customStyle="1" w:styleId="E316D9F5AB284DD8BE928941D38924F4">
    <w:name w:val="E316D9F5AB284DD8BE928941D38924F4"/>
  </w:style>
  <w:style w:type="paragraph" w:customStyle="1" w:styleId="F088221E7A8B422CB6A4A7B39D6DD2CC">
    <w:name w:val="F088221E7A8B422CB6A4A7B39D6DD2CC"/>
  </w:style>
  <w:style w:type="paragraph" w:customStyle="1" w:styleId="E4F28A2399904FEFA84ED6CE37F75F2F">
    <w:name w:val="E4F28A2399904FEFA84ED6CE37F75F2F"/>
  </w:style>
  <w:style w:type="paragraph" w:customStyle="1" w:styleId="E50514CDA0A74C288088D35A00D15E4A">
    <w:name w:val="E50514CDA0A74C288088D35A00D15E4A"/>
  </w:style>
  <w:style w:type="paragraph" w:customStyle="1" w:styleId="BAFA3B56AED04C09BEC773D29F2D10E4">
    <w:name w:val="BAFA3B56AED04C09BEC773D29F2D10E4"/>
  </w:style>
  <w:style w:type="paragraph" w:customStyle="1" w:styleId="0C4030CAAF674D829A138AC29DDA4BF7">
    <w:name w:val="0C4030CAAF674D829A138AC29DDA4BF7"/>
  </w:style>
  <w:style w:type="paragraph" w:customStyle="1" w:styleId="6759253178FF4E4D9CCC1E63C89E8554">
    <w:name w:val="6759253178FF4E4D9CCC1E63C89E8554"/>
  </w:style>
  <w:style w:type="paragraph" w:customStyle="1" w:styleId="7376EBB0957B42919178971A9E66633A">
    <w:name w:val="7376EBB0957B42919178971A9E66633A"/>
  </w:style>
  <w:style w:type="paragraph" w:customStyle="1" w:styleId="99FCDF6D1188488A940B96AE9D0B98AB">
    <w:name w:val="99FCDF6D1188488A940B96AE9D0B98AB"/>
  </w:style>
  <w:style w:type="paragraph" w:customStyle="1" w:styleId="1E685C8E81524488A12AC680DBCEAD69">
    <w:name w:val="1E685C8E81524488A12AC680DBCEAD69"/>
  </w:style>
  <w:style w:type="paragraph" w:customStyle="1" w:styleId="83030BA3A7F942E6B4382345A9098B4B">
    <w:name w:val="83030BA3A7F942E6B4382345A9098B4B"/>
  </w:style>
  <w:style w:type="paragraph" w:customStyle="1" w:styleId="0C5541FBA0744AADA189ADC56CE41B72">
    <w:name w:val="0C5541FBA0744AADA189ADC56CE41B72"/>
  </w:style>
  <w:style w:type="paragraph" w:customStyle="1" w:styleId="FA85F8A815804FCCB86BE0043F3A4A97">
    <w:name w:val="FA85F8A815804FCCB86BE0043F3A4A97"/>
  </w:style>
  <w:style w:type="paragraph" w:customStyle="1" w:styleId="C8552D7B37964562830C8818ED9E557B">
    <w:name w:val="C8552D7B37964562830C8818ED9E557B"/>
  </w:style>
  <w:style w:type="paragraph" w:customStyle="1" w:styleId="D5B968AFE86944F7A856E507EF2A8893">
    <w:name w:val="D5B968AFE86944F7A856E507EF2A8893"/>
  </w:style>
  <w:style w:type="paragraph" w:customStyle="1" w:styleId="9207D00758BE45F394689709DC534731">
    <w:name w:val="9207D00758BE45F394689709DC534731"/>
  </w:style>
  <w:style w:type="paragraph" w:customStyle="1" w:styleId="9408ED98689544FF8256E622952314B6">
    <w:name w:val="9408ED98689544FF8256E622952314B6"/>
  </w:style>
  <w:style w:type="paragraph" w:customStyle="1" w:styleId="2A51D9F8DA4F40F88646A5028F380810">
    <w:name w:val="2A51D9F8DA4F40F88646A5028F380810"/>
  </w:style>
  <w:style w:type="paragraph" w:customStyle="1" w:styleId="3B7A6EAF3C9E4DECB10288EA60E72F20">
    <w:name w:val="3B7A6EAF3C9E4DECB10288EA60E72F20"/>
  </w:style>
  <w:style w:type="paragraph" w:customStyle="1" w:styleId="9170E337634146AE8C9E3C2D4C645E64">
    <w:name w:val="9170E337634146AE8C9E3C2D4C645E64"/>
  </w:style>
  <w:style w:type="paragraph" w:customStyle="1" w:styleId="7FD4B0023EDA4EFD87A276A73017C3B9">
    <w:name w:val="7FD4B0023EDA4EFD87A276A73017C3B9"/>
  </w:style>
  <w:style w:type="paragraph" w:customStyle="1" w:styleId="392C25CEA019401C9A11B9A2DC840AC3">
    <w:name w:val="392C25CEA019401C9A11B9A2DC840AC3"/>
  </w:style>
  <w:style w:type="paragraph" w:customStyle="1" w:styleId="580A82E1828046FEB1BE135990B26A0C">
    <w:name w:val="580A82E1828046FEB1BE135990B26A0C"/>
  </w:style>
  <w:style w:type="paragraph" w:customStyle="1" w:styleId="0D82FE9891444627A29463D9303F5510">
    <w:name w:val="0D82FE9891444627A29463D9303F5510"/>
  </w:style>
  <w:style w:type="paragraph" w:customStyle="1" w:styleId="60166ED56D474BE9A42B5BB14374DD6C">
    <w:name w:val="60166ED56D474BE9A42B5BB14374DD6C"/>
  </w:style>
  <w:style w:type="paragraph" w:customStyle="1" w:styleId="FEC109D04D5342AF8C3D6EEF6D06733B">
    <w:name w:val="FEC109D04D5342AF8C3D6EEF6D06733B"/>
  </w:style>
  <w:style w:type="paragraph" w:customStyle="1" w:styleId="CC68ECAA197E427F8BD31C6BEBC1F8F7">
    <w:name w:val="CC68ECAA197E427F8BD31C6BEBC1F8F7"/>
  </w:style>
  <w:style w:type="paragraph" w:customStyle="1" w:styleId="6F670943B4B949E9881150EE6D9EC6CB">
    <w:name w:val="6F670943B4B949E9881150EE6D9EC6CB"/>
  </w:style>
  <w:style w:type="paragraph" w:customStyle="1" w:styleId="4780EF6E8E874703A538F8F1F147AA21">
    <w:name w:val="4780EF6E8E874703A538F8F1F147AA21"/>
  </w:style>
  <w:style w:type="paragraph" w:customStyle="1" w:styleId="051646FBDE7E4EC9BAD1EFEB63D6816F">
    <w:name w:val="051646FBDE7E4EC9BAD1EFEB63D6816F"/>
  </w:style>
  <w:style w:type="paragraph" w:customStyle="1" w:styleId="222F540D749D4F00BD0B591F0081DB63">
    <w:name w:val="222F540D749D4F00BD0B591F0081DB63"/>
  </w:style>
  <w:style w:type="paragraph" w:customStyle="1" w:styleId="F2D549C6360D4974B0D33AEBBD778C0B">
    <w:name w:val="F2D549C6360D4974B0D33AEBBD778C0B"/>
  </w:style>
  <w:style w:type="paragraph" w:customStyle="1" w:styleId="E1EFDF7991364B5F92043BD35EBD5D3A">
    <w:name w:val="E1EFDF7991364B5F92043BD35EBD5D3A"/>
  </w:style>
  <w:style w:type="paragraph" w:customStyle="1" w:styleId="D4562D00DDAB416E95FF5A48969374D3">
    <w:name w:val="D4562D00DDAB416E95FF5A48969374D3"/>
  </w:style>
  <w:style w:type="paragraph" w:customStyle="1" w:styleId="A14DC4F5F3A845B8BA576AB053637796">
    <w:name w:val="A14DC4F5F3A845B8BA576AB053637796"/>
  </w:style>
  <w:style w:type="paragraph" w:customStyle="1" w:styleId="10A8067F99934D3396F7908FF7920DFD">
    <w:name w:val="10A8067F99934D3396F7908FF7920DFD"/>
  </w:style>
  <w:style w:type="paragraph" w:customStyle="1" w:styleId="494BFB1587D142D9900CDC7E03D7C879">
    <w:name w:val="494BFB1587D142D9900CDC7E03D7C879"/>
  </w:style>
  <w:style w:type="paragraph" w:customStyle="1" w:styleId="85E9B1408FAF442C86D40FE64DE69009">
    <w:name w:val="85E9B1408FAF442C86D40FE64DE69009"/>
  </w:style>
  <w:style w:type="paragraph" w:customStyle="1" w:styleId="A0164B937A18415BA3DA3E92832635AF">
    <w:name w:val="A0164B937A18415BA3DA3E92832635AF"/>
  </w:style>
  <w:style w:type="paragraph" w:customStyle="1" w:styleId="5B23184560B646EFB9F51C5238C2A387">
    <w:name w:val="5B23184560B646EFB9F51C5238C2A387"/>
  </w:style>
  <w:style w:type="paragraph" w:customStyle="1" w:styleId="0946DB58B43C483F8442B2FC2EBD1159">
    <w:name w:val="0946DB58B43C483F8442B2FC2EBD1159"/>
  </w:style>
  <w:style w:type="paragraph" w:customStyle="1" w:styleId="FC815B64795148918AE51608CDF01A57">
    <w:name w:val="FC815B64795148918AE51608CDF01A57"/>
  </w:style>
  <w:style w:type="paragraph" w:customStyle="1" w:styleId="8C1169C6227240E381D56904650A8105">
    <w:name w:val="8C1169C6227240E381D56904650A8105"/>
  </w:style>
  <w:style w:type="paragraph" w:customStyle="1" w:styleId="381B4F26F1874AAAA2AFFCA315E88AA0">
    <w:name w:val="381B4F26F1874AAAA2AFFCA315E88A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{9584E577-201A-4949-A7E9-148F0070A0EE}tf02807074_win32</Template>
  <TotalTime>1</TotalTime>
  <Pages>1</Pages>
  <Words>77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 Mukherjee</dc:creator>
  <cp:lastModifiedBy>Hrishi Mukherjee</cp:lastModifiedBy>
  <cp:revision>1</cp:revision>
  <cp:lastPrinted>2003-10-28T18:51:00Z</cp:lastPrinted>
  <dcterms:created xsi:type="dcterms:W3CDTF">2024-01-18T02:06:00Z</dcterms:created>
  <dcterms:modified xsi:type="dcterms:W3CDTF">2024-01-18T02:07:00Z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TC060900001033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